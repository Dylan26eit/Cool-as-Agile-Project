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45137A3F" w:rsidRDefault="001C4533" w14:paraId="63BD5093" w14:textId="674F142B">
      <w:pPr>
        <w:pBdr>
          <w:top w:val="single" w:color="FF000000" w:sz="4" w:space="1"/>
          <w:left w:val="single" w:color="FF000000" w:sz="4" w:space="4"/>
          <w:bottom w:val="single" w:color="FF000000" w:sz="4" w:space="14"/>
          <w:right w:val="single" w:color="FF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color w:val="FFFFFF" w:themeColor="background1"/>
          <w:sz w:val="28"/>
          <w:szCs w:val="28"/>
        </w:rPr>
      </w:pP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1.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Please make sure you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complete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this Report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related to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each meeting for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your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Practical Project – Iteration </w:t>
      </w:r>
      <w:r w:rsidRPr="45137A3F" w:rsidR="510DE28F">
        <w:rPr>
          <w:rFonts w:cs="Arial" w:cstheme="minorAscii"/>
          <w:color w:val="FFFFFF" w:themeColor="background1" w:themeTint="FF" w:themeShade="FF"/>
          <w:sz w:val="28"/>
          <w:szCs w:val="28"/>
        </w:rPr>
        <w:t>2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>below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45137A3F" w:rsidRDefault="00ED3BB1" w14:paraId="725E4A89" w14:textId="0ACF4E26">
      <w:pPr>
        <w:pStyle w:val="Title"/>
        <w:rPr>
          <w:rFonts w:ascii="Arial" w:hAnsi="Arial" w:cs="Arial" w:asciiTheme="minorAscii" w:hAnsiTheme="minorAscii" w:cstheme="minorAscii"/>
          <w:color w:val="1F497D" w:themeColor="text2"/>
        </w:rPr>
      </w:pPr>
      <w:r w:rsidRPr="45137A3F" w:rsidR="00ED3BB1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 xml:space="preserve">Practical Project - Iteration </w:t>
      </w:r>
      <w:r w:rsidRPr="45137A3F" w:rsidR="4D1046A5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>2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Pr="000547C0" w:rsidR="002B2D13" w:rsidTr="45137A3F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="4A9CDA4E" w:rsidP="45137A3F" w:rsidRDefault="4A9CDA4E" w14:paraId="58145E9E" w14:textId="50BDF453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4A9CDA4E">
              <w:rPr>
                <w:rFonts w:ascii="Arial" w:hAnsi="Arial" w:cs="Arial" w:asciiTheme="minorAscii" w:hAnsiTheme="minorAscii" w:cstheme="minorAscii"/>
              </w:rPr>
              <w:t>Monday, April 24, 2023</w:t>
            </w:r>
          </w:p>
          <w:p w:rsidRPr="000547C0" w:rsidR="00D62E01" w:rsidP="45137A3F" w:rsidRDefault="00D62E01" w14:paraId="3C5464D8" w14:textId="1F7595F1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3:00pm</w:t>
            </w:r>
          </w:p>
          <w:p w:rsidRPr="000547C0" w:rsidR="002B2D13" w:rsidP="45137A3F" w:rsidRDefault="00D62E01" w14:paraId="0CAD7FF3" w14:textId="08408A75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Online</w:t>
            </w:r>
          </w:p>
          <w:p w:rsidR="45137A3F" w:rsidRDefault="45137A3F" w14:paraId="5A04FCB2"/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1EE65D2D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1EE65D2D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45137A3F" w:rsidRDefault="001C4533" w14:paraId="4FD9BE94" w14:textId="515FA1AB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330C18E8">
              <w:rPr>
                <w:rFonts w:cs="Arial" w:cstheme="minorAscii"/>
              </w:rPr>
              <w:t>Picollo</w:t>
            </w:r>
          </w:p>
        </w:tc>
      </w:tr>
      <w:tr w:rsidRPr="000547C0" w:rsidR="002B2D13" w:rsidTr="1EE65D2D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45137A3F" w:rsidRDefault="00C1744B" w14:paraId="7A298D8A" w14:textId="3EBAD235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left"/>
            </w:pPr>
            <w:r w:rsidRPr="45137A3F" w:rsidR="460A530A">
              <w:rPr>
                <w:rFonts w:cs="Arial" w:cstheme="minorAscii"/>
              </w:rPr>
              <w:t>Dylan Anderson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C1744B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45137A3F" w:rsidRDefault="00C1744B" w14:paraId="3E16E044" w14:textId="2DFFD1B2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123C7EAF">
              <w:rPr>
                <w:rFonts w:cs="Arial" w:cstheme="minorAscii"/>
              </w:rPr>
              <w:t>Kade Shuker</w:t>
            </w:r>
          </w:p>
        </w:tc>
      </w:tr>
      <w:tr w:rsidRPr="000547C0" w:rsidR="00212D56" w:rsidTr="1EE65D2D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240AE26A" w14:textId="5CFE1FB1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17DEFE2E">
              <w:rPr>
                <w:rFonts w:cs="Arial" w:cstheme="minorAscii"/>
              </w:rPr>
              <w:t>Connor Ferguson, Kade Shuker</w:t>
            </w:r>
          </w:p>
        </w:tc>
      </w:tr>
      <w:tr w:rsidRPr="000547C0" w:rsidR="00212D56" w:rsidTr="1EE65D2D" w14:paraId="68376BDD" w14:textId="77777777">
        <w:trPr>
          <w:trHeight w:val="49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7A63F83E" w14:textId="057BFF38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084F7E0A">
              <w:rPr>
                <w:rFonts w:cs="Arial" w:cstheme="minorAscii"/>
              </w:rPr>
              <w:t>N/A</w:t>
            </w:r>
          </w:p>
        </w:tc>
      </w:tr>
      <w:tr w:rsidRPr="000547C0" w:rsidR="00212D56" w:rsidTr="1EE65D2D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1EE65D2D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1EE65D2D" w:rsidRDefault="000547C0" w14:paraId="5AEA310C" w14:textId="70FE21D3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1EE65D2D" w:rsidR="278F0112">
              <w:rPr>
                <w:rFonts w:cs="Arial" w:cstheme="minorAscii"/>
              </w:rPr>
              <w:t>Plan Iteration 2</w:t>
            </w:r>
          </w:p>
          <w:p w:rsidRPr="000547C0" w:rsidR="000547C0" w:rsidP="1EE65D2D" w:rsidRDefault="000547C0" w14:paraId="54BCA986" w14:textId="5CE8A1E1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1EE65D2D" w:rsidR="199104B5">
              <w:rPr>
                <w:rFonts w:cs="Arial" w:cstheme="minorAscii"/>
              </w:rPr>
              <w:t>Workload</w:t>
            </w:r>
          </w:p>
          <w:p w:rsidRPr="000547C0" w:rsidR="000547C0" w:rsidP="1EE65D2D" w:rsidRDefault="000547C0" w14:paraId="2EDE499F" w14:textId="05A5B618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1EE65D2D" w:rsidR="199104B5">
              <w:rPr>
                <w:rFonts w:cs="Arial" w:cstheme="minorAscii"/>
              </w:rPr>
              <w:t>End iteration 2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1EE65D2D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1EE65D2D" w:rsidRDefault="00C1744B" w14:paraId="5CBAE6E5" w14:textId="3FF43F01">
            <w:pPr>
              <w:rPr>
                <w:rFonts w:cs="Arial" w:cstheme="minorAscii"/>
              </w:rPr>
            </w:pPr>
            <w:r w:rsidRPr="1EE65D2D" w:rsidR="48B85B43">
              <w:rPr>
                <w:rFonts w:cs="Arial" w:cstheme="minorAscii"/>
              </w:rPr>
              <w:t>Plan Iteration 2</w:t>
            </w:r>
          </w:p>
        </w:tc>
        <w:tc>
          <w:tcPr>
            <w:tcW w:w="1324" w:type="dxa"/>
            <w:tcMar/>
          </w:tcPr>
          <w:p w:rsidRPr="000547C0" w:rsidR="002B2D13" w:rsidRDefault="00C1744B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P="45137A3F" w:rsidRDefault="00C1744B" w14:paraId="5FDA3CAE" w14:textId="60BEFBC2">
            <w:pPr>
              <w:rPr>
                <w:rFonts w:cs="Arial" w:cstheme="minorAscii"/>
              </w:rPr>
            </w:pPr>
            <w:r w:rsidRPr="1EE65D2D" w:rsidR="30ABCD13">
              <w:rPr>
                <w:rFonts w:cs="Arial" w:cstheme="minorAscii"/>
              </w:rPr>
              <w:t>Kade</w:t>
            </w:r>
          </w:p>
        </w:tc>
      </w:tr>
    </w:tbl>
    <w:p w:rsidRPr="000547C0" w:rsidR="002B2D13" w:rsidP="1EE65D2D" w:rsidRDefault="006344A8" w14:paraId="386F509E" w14:textId="0E399A51">
      <w:pPr>
        <w:pStyle w:val="Heading4"/>
        <w:rPr>
          <w:rFonts w:cs="Arial" w:cstheme="minorAscii"/>
        </w:rPr>
      </w:pPr>
      <w:sdt>
        <w:sdtPr>
          <w:id w:val="-391195506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  <w:r w:rsidRPr="1EE65D2D" w:rsidR="5E184E28">
        <w:rPr>
          <w:rFonts w:cs="Arial" w:cstheme="minorAscii"/>
          <w:b w:val="0"/>
          <w:bCs w:val="0"/>
        </w:rPr>
        <w:t xml:space="preserve"> </w:t>
      </w:r>
    </w:p>
    <w:p w:rsidRPr="000547C0" w:rsidR="002B2D13" w:rsidP="1EE65D2D" w:rsidRDefault="006344A8" w14:paraId="40016560" w14:textId="762D5D94">
      <w:pPr>
        <w:pStyle w:val="Heading4"/>
        <w:rPr>
          <w:rFonts w:cs="Arial" w:cstheme="minorAscii"/>
        </w:rPr>
      </w:pPr>
      <w:r w:rsidRPr="1EE65D2D" w:rsidR="5E184E28">
        <w:rPr>
          <w:rFonts w:cs="Arial" w:cstheme="minorAscii"/>
          <w:b w:val="0"/>
          <w:bCs w:val="0"/>
        </w:rPr>
        <w:t xml:space="preserve">plan for iteration 2 by </w:t>
      </w:r>
      <w:r w:rsidRPr="1EE65D2D" w:rsidR="5B62188B">
        <w:rPr>
          <w:rFonts w:cs="Arial" w:cstheme="minorAscii"/>
          <w:b w:val="0"/>
          <w:bCs w:val="0"/>
        </w:rPr>
        <w:t xml:space="preserve">discussing </w:t>
      </w:r>
      <w:r w:rsidRPr="1EE65D2D" w:rsidR="5B62188B">
        <w:rPr>
          <w:rFonts w:cs="Arial" w:cstheme="minorAscii"/>
          <w:b w:val="0"/>
          <w:bCs w:val="0"/>
        </w:rPr>
        <w:t>everyone's</w:t>
      </w:r>
      <w:r w:rsidRPr="1EE65D2D" w:rsidR="5E184E28">
        <w:rPr>
          <w:rFonts w:cs="Arial" w:cstheme="minorAscii"/>
          <w:b w:val="0"/>
          <w:bCs w:val="0"/>
        </w:rPr>
        <w:t xml:space="preserve"> roles and </w:t>
      </w:r>
      <w:r w:rsidRPr="1EE65D2D" w:rsidR="696014E8">
        <w:rPr>
          <w:rFonts w:cs="Arial" w:cstheme="minorAscii"/>
          <w:b w:val="0"/>
          <w:bCs w:val="0"/>
        </w:rPr>
        <w:t>responsibilitie</w:t>
      </w:r>
      <w:r w:rsidRPr="1EE65D2D" w:rsidR="696014E8">
        <w:rPr>
          <w:rFonts w:cs="Arial" w:cstheme="minorAscii"/>
          <w:b w:val="0"/>
          <w:bCs w:val="0"/>
        </w:rPr>
        <w:t>s</w:t>
      </w:r>
    </w:p>
    <w:p w:rsidR="74AC5407" w:rsidP="1EE65D2D" w:rsidRDefault="74AC5407" w14:paraId="1CBDEDC4" w14:textId="442D8D1D">
      <w:pPr>
        <w:pStyle w:val="Heading4"/>
        <w:rPr>
          <w:rFonts w:cs="Arial" w:cstheme="minorAscii"/>
          <w:b w:val="0"/>
          <w:bCs w:val="0"/>
        </w:rPr>
      </w:pPr>
      <w:sdt>
        <w:sdtPr>
          <w:id w:val="1574465788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7E913D43" w:rsidP="1EE65D2D" w:rsidRDefault="7E913D43" w14:paraId="79B0CEB7" w14:textId="34C72D36">
      <w:pPr>
        <w:pStyle w:val="Heading4"/>
        <w:rPr>
          <w:rFonts w:cs="Arial" w:cstheme="minorAscii"/>
          <w:b w:val="0"/>
          <w:bCs w:val="0"/>
        </w:rPr>
      </w:pPr>
      <w:r w:rsidRPr="1EE65D2D" w:rsidR="7E913D43">
        <w:rPr>
          <w:rFonts w:cs="Arial" w:cstheme="minorAscii"/>
        </w:rPr>
        <w:t xml:space="preserve"> </w:t>
      </w:r>
      <w:r w:rsidRPr="1EE65D2D" w:rsidR="7E913D43">
        <w:rPr>
          <w:rFonts w:cs="Arial" w:cstheme="minorAscii"/>
          <w:b w:val="0"/>
          <w:bCs w:val="0"/>
        </w:rPr>
        <w:t>reached a on</w:t>
      </w:r>
      <w:r w:rsidRPr="1EE65D2D" w:rsidR="41A592EE">
        <w:rPr>
          <w:rFonts w:cs="Arial" w:cstheme="minorAscii"/>
          <w:b w:val="0"/>
          <w:bCs w:val="0"/>
        </w:rPr>
        <w:t xml:space="preserve"> the overall </w:t>
      </w:r>
      <w:r w:rsidRPr="1EE65D2D" w:rsidR="41A592EE">
        <w:rPr>
          <w:rFonts w:cs="Arial" w:cstheme="minorAscii"/>
          <w:b w:val="0"/>
          <w:bCs w:val="0"/>
        </w:rPr>
        <w:t>approach</w:t>
      </w:r>
      <w:r w:rsidRPr="1EE65D2D" w:rsidR="41A592EE">
        <w:rPr>
          <w:rFonts w:cs="Arial" w:cstheme="minorAscii"/>
          <w:b w:val="0"/>
          <w:bCs w:val="0"/>
        </w:rPr>
        <w:t xml:space="preserve"> to the second iteration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1EE65D2D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C1744B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C1744B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C1744B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1EE65D2D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21A309E5" w14:textId="0EBBBAB6">
            <w:pPr>
              <w:pStyle w:val="ListBullet"/>
              <w:spacing w:after="80"/>
              <w:rPr>
                <w:rFonts w:cs="Arial" w:cstheme="minorAscii"/>
              </w:rPr>
            </w:pPr>
            <w:r w:rsidRPr="1EE65D2D" w:rsidR="2C20D487">
              <w:rPr>
                <w:rFonts w:cs="Arial" w:cstheme="minorAscii"/>
              </w:rPr>
              <w:t xml:space="preserve">Set timeline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1EE65D2D" w:rsidRDefault="00C1744B" w14:paraId="06BF676B" w14:textId="1829A48D">
            <w:pPr>
              <w:spacing w:after="80"/>
              <w:rPr>
                <w:rFonts w:cs="Arial" w:cstheme="minorAscii"/>
              </w:rPr>
            </w:pPr>
            <w:r w:rsidRPr="1EE65D2D" w:rsidR="2C20D487">
              <w:rPr>
                <w:rFonts w:cs="Arial" w:cstheme="minorAscii"/>
              </w:rPr>
              <w:t>Dylan + Connor + 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EE65D2D" w:rsidRDefault="00C1744B" w14:paraId="77EF2373" w14:textId="6BF9F042">
            <w:pPr>
              <w:spacing w:after="80"/>
              <w:rPr>
                <w:rFonts w:cs="Arial" w:cstheme="minorAscii"/>
              </w:rPr>
            </w:pPr>
            <w:r w:rsidRPr="1EE65D2D" w:rsidR="6F48FFC5">
              <w:rPr>
                <w:rFonts w:cs="Arial" w:cstheme="minorAscii"/>
              </w:rPr>
              <w:t>25 April 2023</w:t>
            </w:r>
          </w:p>
        </w:tc>
      </w:tr>
      <w:tr w:rsidRPr="000547C0" w:rsidR="002B2D13" w:rsidTr="1EE65D2D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42C0A497" w14:textId="3BC5593D">
            <w:pPr>
              <w:pStyle w:val="ListBullet"/>
              <w:spacing w:after="80"/>
              <w:rPr>
                <w:rFonts w:cs="Arial" w:cstheme="minorAscii"/>
              </w:rPr>
            </w:pPr>
            <w:r w:rsidRPr="1EE65D2D" w:rsidR="1C473A52">
              <w:rPr>
                <w:rFonts w:cs="Arial" w:cstheme="minorAscii"/>
              </w:rPr>
              <w:t>Plan group 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1EE65D2D" w:rsidRDefault="00C1744B" w14:paraId="7376FD88" w14:textId="6B0E242E">
            <w:pPr>
              <w:spacing w:after="80"/>
              <w:rPr>
                <w:rFonts w:cs="Arial" w:cstheme="minorAscii"/>
              </w:rPr>
            </w:pPr>
            <w:r w:rsidRPr="1EE65D2D" w:rsidR="1C473A52">
              <w:rPr>
                <w:rFonts w:cs="Arial" w:cstheme="minorAscii"/>
              </w:rPr>
              <w:t>Dylan + Connor + 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EE65D2D" w:rsidRDefault="00C1744B" w14:paraId="36E951F4" w14:textId="6A721E4F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EE65D2D" w:rsidR="4A4B2972">
              <w:rPr>
                <w:rFonts w:cs="Arial" w:cstheme="minorAscii"/>
              </w:rPr>
              <w:t>25 April 2023</w:t>
            </w:r>
          </w:p>
        </w:tc>
      </w:tr>
      <w:tr w:rsidRPr="000547C0" w:rsidR="002B2D13" w:rsidTr="1EE65D2D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1EE65D2D" w:rsidRDefault="00C1744B" w14:paraId="1C70B684" w14:textId="6BB8F79A">
            <w:pPr>
              <w:pStyle w:val="ListBullet"/>
              <w:spacing w:after="80"/>
              <w:rPr>
                <w:rFonts w:cs="Arial" w:cstheme="minorAscii"/>
              </w:rPr>
            </w:pPr>
            <w:r w:rsidRPr="1EE65D2D" w:rsidR="6F50B244">
              <w:rPr>
                <w:rFonts w:cs="Arial" w:cstheme="minorAscii"/>
              </w:rPr>
              <w:t xml:space="preserve">Assign </w:t>
            </w:r>
            <w:r w:rsidRPr="1EE65D2D" w:rsidR="6F50B244">
              <w:rPr>
                <w:rFonts w:cs="Arial" w:cstheme="minorAscii"/>
              </w:rPr>
              <w:t>responsibilities</w:t>
            </w:r>
            <w:r w:rsidRPr="1EE65D2D" w:rsidR="6F50B244">
              <w:rPr>
                <w:rFonts w:cs="Arial" w:cstheme="minorAscii"/>
              </w:rPr>
              <w:t xml:space="preserve"> for who does what 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1EE65D2D" w:rsidRDefault="00C1744B" w14:paraId="2B16AE69" w14:textId="303F27CB">
            <w:pPr>
              <w:spacing w:after="80"/>
              <w:rPr>
                <w:rFonts w:cs="Arial" w:cstheme="minorAscii"/>
              </w:rPr>
            </w:pPr>
            <w:r w:rsidRPr="1EE65D2D" w:rsidR="6F50B244">
              <w:rPr>
                <w:rFonts w:cs="Arial" w:cstheme="minorAscii"/>
              </w:rPr>
              <w:t>Dylan + Connor + 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1EE65D2D" w:rsidRDefault="00C1744B" w14:paraId="202DBE6C" w14:textId="6754E39F">
            <w:pPr>
              <w:spacing w:after="80"/>
              <w:rPr>
                <w:rFonts w:cs="Arial" w:cstheme="minorAscii"/>
              </w:rPr>
            </w:pPr>
            <w:r w:rsidRPr="1EE65D2D" w:rsidR="75D225EC">
              <w:rPr>
                <w:rFonts w:cs="Arial" w:cstheme="minorAscii"/>
              </w:rPr>
              <w:t>26 April 2023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1EE65D2D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  <w:tcMar/>
          </w:tcPr>
          <w:p w:rsidRPr="000547C0" w:rsidR="00D62E01" w:rsidP="1EE65D2D" w:rsidRDefault="00C1744B" w14:paraId="5A2E62D2" w14:textId="40B82A63">
            <w:pPr>
              <w:rPr>
                <w:rFonts w:cs="Arial" w:cstheme="minorAscii"/>
              </w:rPr>
            </w:pPr>
            <w:r w:rsidRPr="1EE65D2D" w:rsidR="07FA9267">
              <w:rPr>
                <w:rFonts w:cs="Arial" w:cstheme="minorAscii"/>
              </w:rPr>
              <w:t>Workload</w:t>
            </w:r>
            <w:r w:rsidRPr="1EE65D2D" w:rsidR="4AF2C416">
              <w:rPr>
                <w:rFonts w:cs="Arial" w:cstheme="minorAscii"/>
              </w:rPr>
              <w:t xml:space="preserve"> 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3A898F3D" w14:textId="71AA5837">
            <w:pPr>
              <w:rPr>
                <w:rFonts w:cs="Arial" w:cstheme="minorAscii"/>
              </w:rPr>
            </w:pPr>
            <w:r w:rsidRPr="1EE65D2D" w:rsidR="2DADF7AC">
              <w:rPr>
                <w:rFonts w:cs="Arial" w:cstheme="minorAscii"/>
              </w:rPr>
              <w:t>Dylan</w:t>
            </w:r>
          </w:p>
        </w:tc>
      </w:tr>
    </w:tbl>
    <w:p w:rsidRPr="000547C0" w:rsidR="00D62E01" w:rsidP="1EE65D2D" w:rsidRDefault="00C1744B" w14:paraId="678F69FE" w14:textId="6F6A0C27">
      <w:pPr>
        <w:pStyle w:val="Heading4"/>
        <w:rPr>
          <w:rFonts w:cs="Arial" w:cstheme="minorAscii"/>
        </w:rPr>
      </w:pPr>
      <w:sdt>
        <w:sdtPr>
          <w:id w:val="1495455185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72F2D9F1" w:rsidP="1EE65D2D" w:rsidRDefault="72F2D9F1" w14:paraId="67F8F8E5" w14:textId="7C503C11">
      <w:pPr>
        <w:pStyle w:val="Heading4"/>
        <w:rPr>
          <w:rFonts w:cs="Arial" w:cstheme="minorAscii"/>
          <w:b w:val="0"/>
          <w:bCs w:val="0"/>
        </w:rPr>
      </w:pPr>
      <w:r w:rsidRPr="1EE65D2D" w:rsidR="72F2D9F1">
        <w:rPr>
          <w:rFonts w:cs="Arial" w:cstheme="minorAscii"/>
          <w:b w:val="0"/>
          <w:bCs w:val="0"/>
        </w:rPr>
        <w:t xml:space="preserve">Assign task to team members </w:t>
      </w:r>
    </w:p>
    <w:p w:rsidRPr="000547C0" w:rsidR="00D62E01" w:rsidP="00D62E01" w:rsidRDefault="00C1744B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1EE65D2D" w:rsidRDefault="00D62E01" w14:paraId="125E3B16" w14:textId="44BB9A7C">
      <w:pPr>
        <w:rPr>
          <w:rFonts w:cs="Arial" w:cstheme="minorAscii"/>
        </w:rPr>
      </w:pPr>
      <w:r w:rsidRPr="1EE65D2D" w:rsidR="6D1075AF">
        <w:rPr>
          <w:rFonts w:cs="Arial" w:cstheme="minorAscii"/>
        </w:rPr>
        <w:t>All group members agree on the tasks they need to have completed by the deadline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1EE65D2D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1EE65D2D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71336E69" w14:textId="6B301FFF">
            <w:pPr>
              <w:pStyle w:val="ListBullet"/>
              <w:spacing w:after="80"/>
              <w:rPr>
                <w:rFonts w:cs="Arial" w:cstheme="minorAscii"/>
              </w:rPr>
            </w:pPr>
            <w:r w:rsidRPr="1EE65D2D" w:rsidR="4617C05B">
              <w:rPr>
                <w:rFonts w:cs="Arial" w:cstheme="minorAscii"/>
              </w:rPr>
              <w:t>Resource needs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EE65D2D" w:rsidRDefault="00C1744B" w14:paraId="5D1FAAC7" w14:textId="1300A42C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EE65D2D" w:rsidR="379A0F10">
              <w:rPr>
                <w:rFonts w:cs="Arial" w:cstheme="minorAscii"/>
              </w:rPr>
              <w:t>Dylan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22E77F38" w14:textId="361C767F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EE65D2D" w:rsidR="43C4D10F">
              <w:rPr>
                <w:rFonts w:cs="Arial" w:cstheme="minorAscii"/>
              </w:rPr>
              <w:t>4 May 202</w:t>
            </w:r>
            <w:r w:rsidRPr="1EE65D2D" w:rsidR="1E5C8201">
              <w:rPr>
                <w:rFonts w:cs="Arial" w:cstheme="minorAscii"/>
              </w:rPr>
              <w:t>3</w:t>
            </w:r>
          </w:p>
        </w:tc>
      </w:tr>
      <w:tr w:rsidRPr="000547C0" w:rsidR="00D60069" w:rsidTr="1EE65D2D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25ED6EA4" w14:textId="6F5544F2">
            <w:pPr>
              <w:pStyle w:val="ListBullet"/>
              <w:spacing w:after="80"/>
              <w:rPr>
                <w:rFonts w:cs="Arial" w:cstheme="minorAscii"/>
              </w:rPr>
            </w:pPr>
            <w:r w:rsidRPr="1EE65D2D" w:rsidR="401CEBB0">
              <w:rPr>
                <w:rFonts w:cs="Arial" w:cstheme="minorAscii"/>
              </w:rPr>
              <w:t>Gantt chart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EE65D2D" w:rsidRDefault="00C1744B" w14:paraId="20BA607F" w14:textId="1D3F6AE0">
            <w:pPr>
              <w:spacing w:after="80"/>
              <w:rPr>
                <w:rFonts w:cs="Arial" w:cstheme="minorAscii"/>
              </w:rPr>
            </w:pPr>
            <w:r w:rsidRPr="1EE65D2D" w:rsidR="25F854FC">
              <w:rPr>
                <w:rFonts w:cs="Arial" w:cstheme="minorAscii"/>
              </w:rPr>
              <w:t>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6E235925" w14:textId="51A345E9">
            <w:pPr>
              <w:spacing w:after="80"/>
              <w:rPr>
                <w:rFonts w:cs="Arial" w:cstheme="minorAscii"/>
              </w:rPr>
            </w:pPr>
            <w:r w:rsidRPr="1EE65D2D" w:rsidR="1B838DA6">
              <w:rPr>
                <w:rFonts w:cs="Arial" w:cstheme="minorAscii"/>
              </w:rPr>
              <w:t>4 May 2023</w:t>
            </w:r>
          </w:p>
          <w:p w:rsidRPr="000547C0" w:rsidR="00D60069" w:rsidP="1EE65D2D" w:rsidRDefault="00C1744B" w14:paraId="2914B697" w14:textId="14AFF7A1">
            <w:pPr>
              <w:pStyle w:val="Normal"/>
              <w:spacing w:after="80"/>
              <w:rPr>
                <w:rFonts w:cs="Arial" w:cstheme="minorAsci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1EE65D2D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1EE65D2D" w:rsidRDefault="00C1744B" w14:paraId="0477FAA5" w14:textId="11166D65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EE65D2D" w:rsidR="06E173AB">
              <w:rPr>
                <w:rFonts w:cs="Arial" w:cstheme="minorAscii"/>
              </w:rPr>
              <w:t>End Iteration 2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245A9E82" w14:textId="0E462393">
            <w:pPr>
              <w:rPr>
                <w:rFonts w:cs="Arial" w:cstheme="minorAscii"/>
              </w:rPr>
            </w:pPr>
            <w:r w:rsidRPr="1EE65D2D" w:rsidR="0C355C95">
              <w:rPr>
                <w:rFonts w:cs="Arial" w:cstheme="minorAscii"/>
              </w:rPr>
              <w:t>Connor</w:t>
            </w:r>
          </w:p>
        </w:tc>
      </w:tr>
    </w:tbl>
    <w:p w:rsidRPr="000547C0" w:rsidR="00D62E01" w:rsidP="00D62E01" w:rsidRDefault="00C1744B" w14:paraId="11A9415B" w14:textId="77777777">
      <w:pPr>
        <w:pStyle w:val="Heading4"/>
        <w:rPr>
          <w:rFonts w:cstheme="minorHAnsi"/>
        </w:rPr>
      </w:pPr>
      <w:sdt>
        <w:sdtPr>
          <w:id w:val="-98801915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1EE65D2D" w:rsidRDefault="00D62E01" w14:paraId="253D0A9D" w14:textId="40E3BCC0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EE65D2D" w:rsidR="33989E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Prepare for iteration 3 by discussing everyone’s roles and responsibilities.</w:t>
      </w:r>
    </w:p>
    <w:p w:rsidRPr="000547C0" w:rsidR="00D62E01" w:rsidP="00D62E01" w:rsidRDefault="00C1744B" w14:paraId="31CCF89C" w14:textId="77777777">
      <w:pPr>
        <w:pStyle w:val="Heading4"/>
        <w:rPr>
          <w:rFonts w:cstheme="minorHAnsi"/>
        </w:rPr>
      </w:pPr>
      <w:sdt>
        <w:sdtPr>
          <w:id w:val="-1388485399"/>
          <w15:appearance w15:val="hidden"/>
          <w:temporary/>
          <w:showingPlcHdr/>
          <w:placeholder>
            <w:docPart w:val="141A0C9745484EBEA960F75D7B55760F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D62E01" w:rsidP="1EE65D2D" w:rsidRDefault="00D62E01" w14:paraId="1F6A4EC4" w14:textId="1D2B0D53">
      <w:pPr>
        <w:spacing w:before="8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EE65D2D" w:rsidR="5E325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Reached</w:t>
      </w:r>
      <w:r w:rsidRPr="1EE65D2D" w:rsidR="5E325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 consensus on the overall approach to the </w:t>
      </w:r>
      <w:r w:rsidRPr="1EE65D2D" w:rsidR="59A9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third</w:t>
      </w:r>
      <w:r w:rsidRPr="1EE65D2D" w:rsidR="5E325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iteration and assigned everyone’s roles.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1EE65D2D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1EE65D2D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3B737AF6" w14:textId="38F2CE60">
            <w:pPr>
              <w:pStyle w:val="ListBullet"/>
              <w:spacing w:after="80"/>
              <w:rPr>
                <w:noProof w:val="0"/>
                <w:lang w:val="en-US"/>
              </w:rPr>
            </w:pPr>
            <w:r w:rsidRPr="1EE65D2D" w:rsidR="3FDB74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Write each of our progress reports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EE65D2D" w:rsidRDefault="00C1744B" w14:paraId="5840FF51" w14:textId="7C60889C">
            <w:pPr>
              <w:spacing w:before="80" w:after="80"/>
              <w:rPr>
                <w:rFonts w:ascii="Arial" w:hAnsi="Arial" w:eastAsia="Arial" w:cs="Arial"/>
                <w:noProof w:val="0"/>
                <w:sz w:val="19"/>
                <w:szCs w:val="19"/>
                <w:lang w:val="en-US"/>
              </w:rPr>
            </w:pPr>
            <w:r w:rsidRPr="1EE65D2D" w:rsidR="28C9CA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508F98FF" w14:textId="1D1B15D5">
            <w:pPr>
              <w:spacing w:after="80"/>
              <w:rPr>
                <w:rFonts w:cs="Arial" w:cstheme="minorAscii"/>
              </w:rPr>
            </w:pPr>
            <w:r w:rsidRPr="1EE65D2D" w:rsidR="28C9CA9E">
              <w:rPr>
                <w:rFonts w:cs="Arial" w:cstheme="minorAscii"/>
              </w:rPr>
              <w:t>18 May 2023</w:t>
            </w:r>
          </w:p>
        </w:tc>
      </w:tr>
      <w:tr w:rsidRPr="000547C0" w:rsidR="00D60069" w:rsidTr="1EE65D2D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3DF976DF" w14:textId="44B691A6">
            <w:pPr>
              <w:pStyle w:val="ListBullet"/>
              <w:spacing w:after="80"/>
              <w:rPr>
                <w:noProof w:val="0"/>
                <w:lang w:val="en-US"/>
              </w:rPr>
            </w:pPr>
            <w:r w:rsidRPr="1EE65D2D" w:rsidR="40794B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Finalize iteration 2 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EE65D2D" w:rsidRDefault="00C1744B" w14:paraId="26521943" w14:textId="3657FD29">
            <w:pPr>
              <w:spacing w:before="80" w:after="80"/>
              <w:rPr>
                <w:rFonts w:ascii="Arial" w:hAnsi="Arial" w:eastAsia="Arial" w:cs="Arial"/>
                <w:noProof w:val="0"/>
                <w:sz w:val="19"/>
                <w:szCs w:val="19"/>
                <w:lang w:val="en-US"/>
              </w:rPr>
            </w:pPr>
            <w:r w:rsidRPr="1EE65D2D" w:rsidR="3121C6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Kade + Conno</w:t>
            </w:r>
            <w:r w:rsidRPr="1EE65D2D" w:rsidR="6F0E68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369FE76C" w14:textId="4A5FFE6D">
            <w:pPr>
              <w:spacing w:after="80"/>
              <w:rPr>
                <w:rFonts w:cs="Arial" w:cstheme="minorAscii"/>
              </w:rPr>
            </w:pPr>
            <w:r w:rsidRPr="1EE65D2D" w:rsidR="15303D63">
              <w:rPr>
                <w:rFonts w:cs="Arial" w:cstheme="minorAscii"/>
              </w:rPr>
              <w:t>18 May 2023</w:t>
            </w:r>
          </w:p>
        </w:tc>
      </w:tr>
      <w:tr w:rsidRPr="000547C0" w:rsidR="00D60069" w:rsidTr="1EE65D2D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1EE65D2D" w:rsidRDefault="00C1744B" w14:paraId="0C881FE8" w14:textId="43ED8886">
            <w:pPr>
              <w:pStyle w:val="ListBullet"/>
              <w:bidi w:val="0"/>
              <w:spacing w:before="80" w:beforeAutospacing="off" w:after="8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1EE65D2D" w:rsidR="16DACF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Plan meeting for iteration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1EE65D2D" w:rsidRDefault="00C1744B" w14:paraId="5D3CC971" w14:textId="2CD15181">
            <w:pPr>
              <w:spacing w:after="80"/>
              <w:rPr>
                <w:rFonts w:cs="Arial" w:cstheme="minorAscii"/>
              </w:rPr>
            </w:pPr>
            <w:r w:rsidRPr="1EE65D2D" w:rsidR="24875851">
              <w:rPr>
                <w:rFonts w:cs="Arial" w:cstheme="minorAscii"/>
              </w:rPr>
              <w:t>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EE65D2D" w:rsidRDefault="00C1744B" w14:paraId="0008DCCE" w14:textId="43D1A03F">
            <w:pPr>
              <w:spacing w:after="80"/>
              <w:rPr>
                <w:rFonts w:cs="Arial" w:cstheme="minorAscii"/>
              </w:rPr>
            </w:pPr>
            <w:r w:rsidRPr="1EE65D2D" w:rsidR="6F306DEB">
              <w:rPr>
                <w:rFonts w:cs="Arial" w:cstheme="minorAscii"/>
              </w:rPr>
              <w:t>18 May 2023</w:t>
            </w:r>
          </w:p>
        </w:tc>
      </w:tr>
    </w:tbl>
    <w:p w:rsidRPr="000547C0" w:rsidR="002B2D13" w:rsidP="00E25782" w:rsidRDefault="00C1744B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P="1EE65D2D" w:rsidRDefault="006344A8" w14:paraId="07676790" w14:textId="20F452EC">
      <w:pPr>
        <w:pStyle w:val="Heading4"/>
        <w:rPr>
          <w:rFonts w:cs="Arial" w:cstheme="minorAscii"/>
        </w:rPr>
      </w:pPr>
      <w:sdt>
        <w:sdtPr>
          <w:id w:val="-67195615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P="1EE65D2D" w:rsidRDefault="00212D56" w14:paraId="140B9928" w14:textId="63285DBA">
      <w:pPr>
        <w:rPr>
          <w:rFonts w:cs="Arial" w:cstheme="minorAscii"/>
        </w:rPr>
      </w:pPr>
      <w:r w:rsidRPr="1EE65D2D" w:rsidR="1206164B">
        <w:rPr>
          <w:rFonts w:cs="Arial" w:cstheme="minorAscii"/>
        </w:rPr>
        <w:t>22 May 2023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4B" w:rsidRDefault="00C1744B" w14:paraId="7C31EF32" w14:textId="77777777">
      <w:pPr>
        <w:spacing w:before="0" w:after="0"/>
      </w:pPr>
      <w:r>
        <w:separator/>
      </w:r>
    </w:p>
  </w:endnote>
  <w:endnote w:type="continuationSeparator" w:id="0">
    <w:p w:rsidR="00C1744B" w:rsidRDefault="00C1744B" w14:paraId="2F19073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4B" w:rsidRDefault="00C1744B" w14:paraId="3C008039" w14:textId="77777777">
      <w:pPr>
        <w:spacing w:before="0" w:after="0"/>
      </w:pPr>
      <w:r>
        <w:separator/>
      </w:r>
    </w:p>
  </w:footnote>
  <w:footnote w:type="continuationSeparator" w:id="0">
    <w:p w:rsidR="00C1744B" w:rsidRDefault="00C1744B" w14:paraId="17B536C7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7605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44D9873"/>
    <w:rsid w:val="066B7AA3"/>
    <w:rsid w:val="06E173AB"/>
    <w:rsid w:val="07FA9267"/>
    <w:rsid w:val="084F7E0A"/>
    <w:rsid w:val="0938AA3F"/>
    <w:rsid w:val="0C355C95"/>
    <w:rsid w:val="102B4DEC"/>
    <w:rsid w:val="1206164B"/>
    <w:rsid w:val="123C7EAF"/>
    <w:rsid w:val="133D20BE"/>
    <w:rsid w:val="13A3AA86"/>
    <w:rsid w:val="15303D63"/>
    <w:rsid w:val="16DACF18"/>
    <w:rsid w:val="17DEFE2E"/>
    <w:rsid w:val="199104B5"/>
    <w:rsid w:val="1B838DA6"/>
    <w:rsid w:val="1BC30830"/>
    <w:rsid w:val="1C473A52"/>
    <w:rsid w:val="1D4A8CCC"/>
    <w:rsid w:val="1E5C8201"/>
    <w:rsid w:val="1EE65D2D"/>
    <w:rsid w:val="208FD779"/>
    <w:rsid w:val="23A89379"/>
    <w:rsid w:val="24875851"/>
    <w:rsid w:val="25F854FC"/>
    <w:rsid w:val="278F0112"/>
    <w:rsid w:val="28C9CA9E"/>
    <w:rsid w:val="2B03AA6A"/>
    <w:rsid w:val="2C20D487"/>
    <w:rsid w:val="2C3BCB5E"/>
    <w:rsid w:val="2DADF7AC"/>
    <w:rsid w:val="30ABCD13"/>
    <w:rsid w:val="3121C61B"/>
    <w:rsid w:val="3172EBEE"/>
    <w:rsid w:val="330C18E8"/>
    <w:rsid w:val="33989E1E"/>
    <w:rsid w:val="3682F3D1"/>
    <w:rsid w:val="379A0F10"/>
    <w:rsid w:val="3FDB740A"/>
    <w:rsid w:val="401CEBB0"/>
    <w:rsid w:val="40794B11"/>
    <w:rsid w:val="4177D4E1"/>
    <w:rsid w:val="41A592EE"/>
    <w:rsid w:val="432CCD9F"/>
    <w:rsid w:val="43C4D10F"/>
    <w:rsid w:val="44AF75A3"/>
    <w:rsid w:val="44E63CBC"/>
    <w:rsid w:val="45137A3F"/>
    <w:rsid w:val="460A530A"/>
    <w:rsid w:val="4617C05B"/>
    <w:rsid w:val="48B85B43"/>
    <w:rsid w:val="49C5DCE6"/>
    <w:rsid w:val="4A4B2972"/>
    <w:rsid w:val="4A9CDA4E"/>
    <w:rsid w:val="4AF2C416"/>
    <w:rsid w:val="4D1046A5"/>
    <w:rsid w:val="4DAE4A7B"/>
    <w:rsid w:val="510DE28F"/>
    <w:rsid w:val="58780F7B"/>
    <w:rsid w:val="59A9225C"/>
    <w:rsid w:val="5B62188B"/>
    <w:rsid w:val="5C0F7587"/>
    <w:rsid w:val="5E184E28"/>
    <w:rsid w:val="5E3258D8"/>
    <w:rsid w:val="5F016D0F"/>
    <w:rsid w:val="627EB70B"/>
    <w:rsid w:val="6297DF68"/>
    <w:rsid w:val="67A7E74B"/>
    <w:rsid w:val="68EDF88F"/>
    <w:rsid w:val="696014E8"/>
    <w:rsid w:val="6C259951"/>
    <w:rsid w:val="6C2D86D7"/>
    <w:rsid w:val="6D1075AF"/>
    <w:rsid w:val="6F0E6831"/>
    <w:rsid w:val="6F306DEB"/>
    <w:rsid w:val="6F48FFC5"/>
    <w:rsid w:val="6F50B244"/>
    <w:rsid w:val="7208CA06"/>
    <w:rsid w:val="72F2D9F1"/>
    <w:rsid w:val="743898BC"/>
    <w:rsid w:val="74AC5407"/>
    <w:rsid w:val="75D225EC"/>
    <w:rsid w:val="75D4691D"/>
    <w:rsid w:val="7E913D43"/>
    <w:rsid w:val="7EA9D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Ferguson Connor Peter James</lastModifiedBy>
  <revision>4</revision>
  <dcterms:created xsi:type="dcterms:W3CDTF">2021-08-05T00:04:00.0000000Z</dcterms:created>
  <dcterms:modified xsi:type="dcterms:W3CDTF">2023-05-15T01:44:14.4867051Z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