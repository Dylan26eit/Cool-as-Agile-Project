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533" w:rsidP="47F4CB32" w:rsidRDefault="00B777C6" w14:paraId="59D18B1F" w14:textId="16D2865C">
      <w:pPr>
        <w:pBdr>
          <w:top w:val="single" w:color="000000" w:sz="4" w:space="1"/>
          <w:left w:val="single" w:color="000000" w:sz="4" w:space="4"/>
          <w:bottom w:val="single" w:color="000000" w:sz="4" w:space="14"/>
          <w:right w:val="single" w:color="000000" w:sz="4" w:space="4"/>
        </w:pBdr>
        <w:shd w:val="clear" w:color="auto" w:fill="365F91" w:themeFill="accent1" w:themeFillShade="BF"/>
        <w:spacing w:line="276" w:lineRule="auto"/>
        <w:rPr>
          <w:rFonts w:cs="Arial" w:cstheme="minorAscii"/>
          <w:color w:val="FFFFFF" w:themeColor="background1"/>
          <w:sz w:val="28"/>
          <w:szCs w:val="28"/>
        </w:rPr>
      </w:pPr>
      <w:r w:rsidRPr="47F4CB32" w:rsidR="00B777C6">
        <w:rPr>
          <w:rFonts w:cs="Arial" w:cstheme="minorAscii"/>
          <w:b w:val="1"/>
          <w:bCs w:val="1"/>
          <w:color w:val="FFFFFF" w:themeColor="background1" w:themeTint="FF" w:themeShade="FF"/>
          <w:sz w:val="28"/>
          <w:szCs w:val="28"/>
        </w:rPr>
        <w:t>Note</w:t>
      </w:r>
      <w:r w:rsidRPr="47F4CB32" w:rsidR="00B777C6">
        <w:rPr>
          <w:rFonts w:cs="Arial" w:cstheme="minorAscii"/>
          <w:b w:val="1"/>
          <w:bCs w:val="1"/>
          <w:color w:val="FFFFFF" w:themeColor="background1" w:themeTint="FF" w:themeShade="FF"/>
          <w:sz w:val="28"/>
          <w:szCs w:val="28"/>
        </w:rPr>
        <w:t>:</w:t>
      </w:r>
      <w:r w:rsidRPr="47F4CB32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 </w:t>
      </w:r>
    </w:p>
    <w:p w:rsidR="001C4533" w:rsidP="001C4533" w:rsidRDefault="001C4533" w14:paraId="63BD5093" w14:textId="0A62DADE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:rsidRPr="000547C0" w:rsidR="00B777C6" w:rsidP="001C4533" w:rsidRDefault="001C4533" w14:paraId="47E837EF" w14:textId="3D4C106D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:rsidRPr="000547C0" w:rsidR="00E25782" w:rsidP="3BE68AC0" w:rsidRDefault="00ED3BB1" w14:paraId="725E4A89" w14:textId="552D117A">
      <w:pPr>
        <w:pStyle w:val="Title"/>
        <w:rPr>
          <w:rFonts w:ascii="Arial" w:hAnsi="Arial" w:cs="Arial" w:asciiTheme="minorAscii" w:hAnsiTheme="minorAscii" w:cstheme="minorAscii"/>
          <w:b w:val="0"/>
          <w:bCs w:val="0"/>
          <w:color w:val="1F497D" w:themeColor="text2"/>
        </w:rPr>
      </w:pPr>
      <w:r w:rsidRPr="3BE68AC0" w:rsidR="00ED3BB1">
        <w:rPr>
          <w:rFonts w:ascii="Arial" w:hAnsi="Arial" w:cs="Arial" w:asciiTheme="minorAscii" w:hAnsiTheme="minorAscii" w:cstheme="minorAscii"/>
          <w:color w:val="1F497D" w:themeColor="text2" w:themeTint="FF" w:themeShade="FF"/>
        </w:rPr>
        <w:t>Practical Project - Iteration 1</w:t>
      </w:r>
      <w:r w:rsidRPr="3BE68AC0" w:rsidR="1171414A">
        <w:rPr>
          <w:rFonts w:ascii="Arial" w:hAnsi="Arial" w:cs="Arial" w:asciiTheme="minorAscii" w:hAnsiTheme="minorAscii" w:cstheme="minorAscii"/>
          <w:color w:val="1F497D" w:themeColor="text2" w:themeTint="FF" w:themeShade="FF"/>
        </w:rPr>
        <w:t xml:space="preserve"> </w:t>
      </w:r>
    </w:p>
    <w:p w:rsidRPr="0020000C" w:rsidR="00B777C6" w:rsidP="00E25782" w:rsidRDefault="00F03EE3" w14:paraId="6AA03528" w14:textId="430DE8BD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Pr="0020000C" w:rsidR="00E25782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Pr="0020000C" w:rsid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10256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95"/>
      </w:tblGrid>
      <w:tr w:rsidRPr="000547C0" w:rsidR="002B2D13" w:rsidTr="3BE68AC0" w14:paraId="771239B5" w14:textId="77777777">
        <w:trPr>
          <w:trHeight w:val="300"/>
        </w:trPr>
        <w:tc>
          <w:tcPr>
            <w:tcW w:w="5861" w:type="dxa"/>
            <w:tcMar/>
          </w:tcPr>
          <w:p w:rsidR="00E25782" w:rsidRDefault="00E25782" w14:paraId="44DD3F9B" w14:textId="77777777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:rsidRPr="00E25782" w:rsidR="00B777C6" w:rsidRDefault="00E25782" w14:paraId="6DA83CAA" w14:textId="043A1FA9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395" w:type="dxa"/>
            <w:tcMar/>
            <w:vAlign w:val="bottom"/>
          </w:tcPr>
          <w:p w:rsidR="59921DC5" w:rsidP="3BE68AC0" w:rsidRDefault="59921DC5" w14:paraId="2A1E2825" w14:textId="793A85E5">
            <w:pPr>
              <w:pStyle w:val="Heading3"/>
              <w:bidi w:val="0"/>
              <w:spacing w:before="0" w:beforeAutospacing="off" w:after="120" w:afterAutospacing="off" w:line="259" w:lineRule="auto"/>
              <w:ind w:left="0" w:right="0"/>
              <w:jc w:val="right"/>
              <w:rPr>
                <w:rFonts w:ascii="Arial" w:hAnsi="Arial" w:cs="Arial" w:asciiTheme="minorAscii" w:hAnsiTheme="minorAscii" w:cstheme="minorAscii"/>
              </w:rPr>
            </w:pPr>
            <w:r w:rsidRPr="3BE68AC0" w:rsidR="59921DC5">
              <w:rPr>
                <w:rFonts w:ascii="Arial" w:hAnsi="Arial" w:cs="Arial" w:asciiTheme="minorAscii" w:hAnsiTheme="minorAscii" w:cstheme="minorAscii"/>
              </w:rPr>
              <w:t>Monday, March 20, 2023</w:t>
            </w:r>
          </w:p>
          <w:p w:rsidRPr="000547C0" w:rsidR="00D62E01" w:rsidP="3BE68AC0" w:rsidRDefault="00D62E01" w14:paraId="6A2C30AE" w14:noSpellErr="1" w14:textId="44F2D709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</w:p>
          <w:p w:rsidRPr="000547C0" w:rsidR="00D62E01" w:rsidP="3BE68AC0" w:rsidRDefault="00D62E01" w14:paraId="3C5464D8" w14:textId="61E22B7B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r w:rsidRPr="3BE68AC0" w:rsidR="59921DC5">
              <w:rPr>
                <w:rFonts w:ascii="Arial" w:hAnsi="Arial" w:cs="Arial" w:asciiTheme="minorAscii" w:hAnsiTheme="minorAscii" w:cstheme="minorAscii"/>
              </w:rPr>
              <w:t>3pm</w:t>
            </w:r>
          </w:p>
          <w:p w:rsidR="59921DC5" w:rsidP="3BE68AC0" w:rsidRDefault="59921DC5" w14:paraId="68427B5B" w14:textId="7BDCE60F">
            <w:pPr>
              <w:pStyle w:val="Heading3"/>
              <w:bidi w:val="0"/>
              <w:spacing w:before="0" w:beforeAutospacing="off" w:after="120" w:afterAutospacing="off" w:line="259" w:lineRule="auto"/>
              <w:ind w:left="0" w:right="0"/>
              <w:jc w:val="right"/>
            </w:pPr>
            <w:r w:rsidRPr="3BE68AC0" w:rsidR="59921DC5">
              <w:rPr>
                <w:rFonts w:ascii="Arial" w:hAnsi="Arial" w:cs="Arial" w:asciiTheme="minorAscii" w:hAnsiTheme="minorAscii" w:cstheme="minorAscii"/>
              </w:rPr>
              <w:t>EIT HB Campus C214/215</w:t>
            </w:r>
          </w:p>
          <w:p w:rsidRPr="000547C0" w:rsidR="002B2D13" w:rsidP="3BE68AC0" w:rsidRDefault="00D62E01" w14:paraId="0CAD7FF3" w14:noSpellErr="1" w14:textId="0E4DEB7A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</w:p>
          <w:p w:rsidR="3BE68AC0" w:rsidRDefault="3BE68AC0" w14:paraId="50D80D33"/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Pr="000547C0" w:rsidR="00B777C6" w:rsidTr="47F4CB32" w14:paraId="5F698B4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8" w:type="dxa"/>
            <w:gridSpan w:val="4"/>
            <w:tcMar>
              <w:top w:w="144" w:type="dxa"/>
            </w:tcMar>
          </w:tcPr>
          <w:p w:rsidRPr="000547C0" w:rsidR="00B777C6" w:rsidP="00B777C6" w:rsidRDefault="00B777C6" w14:paraId="2F7966CD" w14:textId="1F876272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Pr="000547C0" w:rsidR="002B2D13" w:rsidTr="47F4CB32" w14:paraId="6F71127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>
              <w:top w:w="144" w:type="dxa"/>
            </w:tcMar>
          </w:tcPr>
          <w:p w:rsidRPr="000547C0" w:rsidR="002B2D13" w:rsidP="00212D56" w:rsidRDefault="001C4533" w14:paraId="113CC9F2" w14:textId="06CDA99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>
              <w:top w:w="144" w:type="dxa"/>
            </w:tcMar>
          </w:tcPr>
          <w:p w:rsidRPr="000547C0" w:rsidR="002B2D13" w:rsidP="3BE68AC0" w:rsidRDefault="001C4533" w14:paraId="641BFFAF" w14:textId="4AABE363">
            <w:pPr>
              <w:spacing w:before="60" w:after="60" w:line="276" w:lineRule="auto"/>
              <w:rPr>
                <w:rFonts w:cs="Arial" w:cstheme="minorAscii"/>
              </w:rPr>
            </w:pPr>
            <w:r w:rsidRPr="47F4CB32" w:rsidR="001C4533">
              <w:rPr>
                <w:rFonts w:cs="Arial" w:cstheme="minorAscii"/>
              </w:rPr>
              <w:t xml:space="preserve">Noor </w:t>
            </w:r>
            <w:r w:rsidRPr="47F4CB32" w:rsidR="001C4533">
              <w:rPr>
                <w:rFonts w:cs="Arial" w:cstheme="minorAscii"/>
              </w:rPr>
              <w:t>Alani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>
              <w:top w:w="144" w:type="dxa"/>
            </w:tcMar>
          </w:tcPr>
          <w:p w:rsidRPr="000547C0" w:rsidR="002B2D13" w:rsidP="00212D56" w:rsidRDefault="000547C0" w14:paraId="212CD450" w14:textId="46D5DDB8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>
              <w:top w:w="144" w:type="dxa"/>
            </w:tcMar>
          </w:tcPr>
          <w:p w:rsidRPr="000547C0" w:rsidR="002B2D13" w:rsidP="3BE68AC0" w:rsidRDefault="001C4533" w14:paraId="4FD9BE94" w14:textId="3430C9BB">
            <w:pPr>
              <w:spacing w:before="60" w:after="60" w:line="276" w:lineRule="auto"/>
              <w:rPr>
                <w:rFonts w:cs="Arial" w:cstheme="minorAscii"/>
              </w:rPr>
            </w:pPr>
            <w:r w:rsidRPr="3BE68AC0" w:rsidR="74B61C8B">
              <w:rPr>
                <w:rFonts w:cs="Arial" w:cstheme="minorAscii"/>
              </w:rPr>
              <w:t>Piccolo</w:t>
            </w:r>
          </w:p>
        </w:tc>
      </w:tr>
      <w:tr w:rsidRPr="000547C0" w:rsidR="002B2D13" w:rsidTr="47F4CB32" w14:paraId="0EA66E5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B2D13" w:rsidP="00212D56" w:rsidRDefault="001C4533" w14:paraId="5FDE9C93" w14:textId="6D6C8FBB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/>
          </w:tcPr>
          <w:p w:rsidRPr="000547C0" w:rsidR="002B2D13" w:rsidP="3BE68AC0" w:rsidRDefault="00C1744B" w14:paraId="7A298D8A" w14:textId="52034FAC">
            <w:pPr>
              <w:spacing w:before="60" w:after="60" w:line="276" w:lineRule="auto"/>
              <w:rPr>
                <w:rFonts w:cs="Arial" w:cstheme="minorAscii"/>
              </w:rPr>
            </w:pPr>
            <w:r w:rsidRPr="3BE68AC0" w:rsidR="5DCE7E5E">
              <w:rPr>
                <w:rFonts w:cs="Arial" w:cstheme="minorAscii"/>
              </w:rPr>
              <w:t>Dylan Anderson Peter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/>
          </w:tcPr>
          <w:p w:rsidRPr="000547C0" w:rsidR="002B2D13" w:rsidP="00212D56" w:rsidRDefault="00C1744B" w14:paraId="2727D4AE" w14:textId="77777777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/>
          </w:tcPr>
          <w:p w:rsidRPr="000547C0" w:rsidR="002B2D13" w:rsidP="3BE68AC0" w:rsidRDefault="00C1744B" w14:paraId="3E16E044" w14:textId="2ECC4A2F">
            <w:pPr>
              <w:spacing w:before="60" w:after="60" w:line="276" w:lineRule="auto"/>
              <w:rPr>
                <w:rFonts w:cs="Arial" w:cstheme="minorAscii"/>
              </w:rPr>
            </w:pPr>
            <w:r w:rsidRPr="3BE68AC0" w:rsidR="3283E771">
              <w:rPr>
                <w:rFonts w:cs="Arial" w:cstheme="minorAscii"/>
              </w:rPr>
              <w:t xml:space="preserve">Kade </w:t>
            </w:r>
          </w:p>
        </w:tc>
      </w:tr>
      <w:tr w:rsidRPr="000547C0" w:rsidR="00212D56" w:rsidTr="47F4CB32" w14:paraId="509CD46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C1744B" w14:paraId="4B289DF6" w14:textId="09EF14CA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3BE68AC0" w:rsidRDefault="00212D56" w14:paraId="240AE26A" w14:textId="32E71CE6">
            <w:pPr>
              <w:spacing w:before="60" w:after="60" w:line="276" w:lineRule="auto"/>
              <w:rPr>
                <w:rFonts w:cs="Arial" w:cstheme="minorAscii"/>
              </w:rPr>
            </w:pPr>
            <w:r w:rsidRPr="47F4CB32" w:rsidR="29C83CB4">
              <w:rPr>
                <w:rFonts w:cs="Arial" w:cstheme="minorAscii"/>
              </w:rPr>
              <w:t xml:space="preserve">Connor </w:t>
            </w:r>
            <w:r w:rsidRPr="47F4CB32" w:rsidR="364F4245">
              <w:rPr>
                <w:rFonts w:cs="Arial" w:cstheme="minorAscii"/>
              </w:rPr>
              <w:t xml:space="preserve">Fergusson </w:t>
            </w:r>
            <w:r w:rsidRPr="47F4CB32" w:rsidR="091AAF4D">
              <w:rPr>
                <w:rFonts w:cs="Arial" w:cstheme="minorAscii"/>
              </w:rPr>
              <w:t>&amp; Kade</w:t>
            </w:r>
            <w:r w:rsidRPr="47F4CB32" w:rsidR="52DECC0B">
              <w:rPr>
                <w:rFonts w:cs="Arial" w:cstheme="minorAscii"/>
              </w:rPr>
              <w:t xml:space="preserve"> Shulker</w:t>
            </w:r>
          </w:p>
        </w:tc>
      </w:tr>
      <w:tr w:rsidRPr="000547C0" w:rsidR="00212D56" w:rsidTr="47F4CB32" w14:paraId="68376BD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212D56" w14:paraId="1FE0492D" w14:textId="018ED944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3BE68AC0" w:rsidRDefault="00212D56" w14:paraId="7A63F83E" w14:textId="6A52DBCE">
            <w:pPr>
              <w:spacing w:before="60" w:after="60" w:line="276" w:lineRule="auto"/>
              <w:rPr>
                <w:rFonts w:cs="Arial" w:cstheme="minorAscii"/>
              </w:rPr>
            </w:pPr>
            <w:r w:rsidRPr="3BE68AC0" w:rsidR="11E24844">
              <w:rPr>
                <w:rFonts w:cs="Arial" w:cstheme="minorAscii"/>
              </w:rPr>
              <w:t>N/A</w:t>
            </w:r>
          </w:p>
        </w:tc>
      </w:tr>
      <w:tr w:rsidRPr="000547C0" w:rsidR="00212D56" w:rsidTr="47F4CB32" w14:paraId="14D58E6E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C1744B" w14:paraId="742BFBA8" w14:textId="0D5B8AE9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00212D56" w:rsidRDefault="001C4533" w14:paraId="5662514B" w14:textId="010116C2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Pr="000547C0" w:rsidR="000547C0" w:rsidTr="47F4CB32" w14:paraId="20BB3048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0547C0" w:rsidP="000547C0" w:rsidRDefault="000547C0" w14:paraId="127F0B39" w14:textId="3CF4E9E3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0547C0" w:rsidP="3BE68AC0" w:rsidRDefault="000547C0" w14:paraId="6FCCB6A0" w14:textId="6DE9B665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="Arial" w:cstheme="minorAscii"/>
              </w:rPr>
            </w:pPr>
            <w:r w:rsidRPr="3BE68AC0" w:rsidR="240A0495">
              <w:rPr>
                <w:rFonts w:cs="Arial" w:cstheme="minorAscii"/>
              </w:rPr>
              <w:t>Project Charter</w:t>
            </w:r>
          </w:p>
          <w:p w:rsidRPr="000547C0" w:rsidR="000547C0" w:rsidP="3BE68AC0" w:rsidRDefault="000547C0" w14:paraId="0E04C50C" w14:textId="6A725B2B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="Arial" w:cstheme="minorAscii"/>
              </w:rPr>
            </w:pPr>
            <w:r w:rsidRPr="47F4CB32" w:rsidR="0839F1F5">
              <w:rPr>
                <w:rFonts w:cs="Arial" w:cstheme="minorAscii"/>
              </w:rPr>
              <w:t>Planning</w:t>
            </w:r>
          </w:p>
          <w:p w:rsidRPr="000547C0" w:rsidR="000547C0" w:rsidP="3BE68AC0" w:rsidRDefault="000547C0" w14:paraId="2EDE499F" w14:textId="004FD57B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="Arial" w:cstheme="minorAscii"/>
              </w:rPr>
            </w:pPr>
            <w:r w:rsidRPr="16E6E45A" w:rsidR="4BEBE30C">
              <w:rPr>
                <w:rFonts w:cs="Arial" w:cstheme="minorAscii"/>
              </w:rPr>
              <w:t>P</w:t>
            </w:r>
            <w:r w:rsidRPr="16E6E45A" w:rsidR="4BEBE30C">
              <w:rPr>
                <w:rFonts w:cs="Arial" w:cstheme="minorAscii"/>
              </w:rPr>
              <w:t>repare</w:t>
            </w:r>
            <w:r w:rsidRPr="16E6E45A" w:rsidR="4BEBE30C">
              <w:rPr>
                <w:rFonts w:cs="Arial" w:cstheme="minorAscii"/>
              </w:rPr>
              <w:t xml:space="preserve"> for iteration 2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:rsidRPr="000547C0" w:rsidR="002B2D13" w:rsidP="00E25782" w:rsidRDefault="006344A8" w14:paraId="20508BDE" w14:textId="77777777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Pr="000547C0" w:rsidR="002B2D13" w:rsidTr="0F17BB8F" w14:paraId="5256CEC7" w14:textId="77777777">
        <w:tc>
          <w:tcPr>
            <w:tcW w:w="1620" w:type="dxa"/>
            <w:tcMar/>
          </w:tcPr>
          <w:p w:rsidRPr="000547C0" w:rsidR="002B2D13" w:rsidRDefault="001C4533" w14:paraId="4D1293BF" w14:textId="2BA96C5B">
            <w:pPr>
              <w:pStyle w:val="Heading2"/>
              <w:rPr>
                <w:rFonts w:asciiTheme="minorHAnsi" w:hAnsiTheme="minorHAnsi" w:cstheme="minorHAnsi"/>
              </w:rPr>
            </w:pPr>
            <w:bookmarkStart w:name="MinuteItems" w:id="0"/>
            <w:bookmarkStart w:name="MinuteTopicSection" w:id="1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  <w:tcMar/>
          </w:tcPr>
          <w:p w:rsidRPr="000547C0" w:rsidR="002B2D13" w:rsidP="3BE68AC0" w:rsidRDefault="00C1744B" w14:paraId="5CBAE6E5" w14:textId="7A3D226F">
            <w:pPr>
              <w:rPr>
                <w:rFonts w:cs="Arial" w:cstheme="minorAscii"/>
              </w:rPr>
            </w:pPr>
            <w:r w:rsidRPr="3BE68AC0" w:rsidR="1768B5A0">
              <w:rPr>
                <w:rFonts w:cs="Arial" w:cstheme="minorAscii"/>
              </w:rPr>
              <w:t>Project Charter</w:t>
            </w:r>
          </w:p>
        </w:tc>
        <w:tc>
          <w:tcPr>
            <w:tcW w:w="1324" w:type="dxa"/>
            <w:tcMar/>
          </w:tcPr>
          <w:p w:rsidRPr="000547C0" w:rsidR="002B2D13" w:rsidRDefault="00C1744B" w14:paraId="0938B73C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2B2D13" w:rsidP="3BE68AC0" w:rsidRDefault="00C1744B" w14:paraId="5FDA3CAE" w14:textId="2C32224B">
            <w:pPr>
              <w:spacing w:before="60" w:after="60" w:line="276" w:lineRule="auto"/>
              <w:rPr>
                <w:rFonts w:cs="Arial" w:cstheme="minorAscii"/>
              </w:rPr>
            </w:pPr>
            <w:r w:rsidRPr="0F17BB8F" w:rsidR="0F8F7AA6">
              <w:rPr>
                <w:rFonts w:cs="Arial" w:cstheme="minorAscii"/>
              </w:rPr>
              <w:t xml:space="preserve">Dylan Anderson </w:t>
            </w:r>
          </w:p>
        </w:tc>
      </w:tr>
    </w:tbl>
    <w:p w:rsidRPr="000547C0" w:rsidR="002B2D13" w:rsidRDefault="00C1744B" w14:paraId="674793E3" w14:textId="77777777">
      <w:pPr>
        <w:pStyle w:val="Heading4"/>
        <w:rPr>
          <w:rFonts w:cstheme="minorHAnsi"/>
        </w:rPr>
      </w:pPr>
      <w:sdt>
        <w:sdtPr>
          <w:id w:val="817692790"/>
          <w15:appearance w15:val="hidden"/>
          <w:temporary/>
          <w:showingPlcHdr/>
          <w:placeholder>
            <w:docPart w:val="6DEE384615294A479D4F2F927CDBAD2C"/>
          </w:placeholder>
          <w:rPr>
            <w:rFonts w:cs="Arial" w:cstheme="minorAscii"/>
          </w:rPr>
        </w:sdtPr>
        <w:sdtContent>
          <w:r w:rsidRPr="3BE68AC0" w:rsidR="006344A8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Pr="000547C0" w:rsidR="002B2D13" w:rsidP="3BE68AC0" w:rsidRDefault="006344A8" w14:paraId="7ED58D1A" w14:textId="05768A06">
      <w:pPr>
        <w:pStyle w:val="Heading4"/>
        <w:rPr>
          <w:rFonts w:ascii="Arial" w:hAnsi="Arial" w:eastAsia="Arial" w:cs="Arial"/>
          <w:b w:val="0"/>
          <w:bCs w:val="0"/>
          <w:color w:val="000000" w:themeColor="text1" w:themeTint="FF" w:themeShade="FF"/>
          <w:sz w:val="19"/>
          <w:szCs w:val="19"/>
        </w:rPr>
      </w:pPr>
      <w:r w:rsidRPr="3BE68AC0" w:rsidR="77ABFFEF">
        <w:rPr>
          <w:rFonts w:ascii="Arial" w:hAnsi="Arial" w:eastAsia="Arial" w:cs="Arial"/>
          <w:b w:val="0"/>
          <w:bCs w:val="0"/>
          <w:color w:val="000000" w:themeColor="text1" w:themeTint="FF" w:themeShade="FF"/>
          <w:sz w:val="19"/>
          <w:szCs w:val="19"/>
        </w:rPr>
        <w:t>W</w:t>
      </w:r>
      <w:r w:rsidRPr="3BE68AC0" w:rsidR="28305E64">
        <w:rPr>
          <w:rFonts w:ascii="Arial" w:hAnsi="Arial" w:eastAsia="Arial" w:cs="Arial"/>
          <w:b w:val="0"/>
          <w:bCs w:val="0"/>
          <w:color w:val="000000" w:themeColor="text1" w:themeTint="FF" w:themeShade="FF"/>
          <w:sz w:val="19"/>
          <w:szCs w:val="19"/>
        </w:rPr>
        <w:t>e</w:t>
      </w:r>
      <w:r w:rsidRPr="3BE68AC0" w:rsidR="77ABFFEF">
        <w:rPr>
          <w:rFonts w:ascii="Arial" w:hAnsi="Arial" w:eastAsia="Arial" w:cs="Arial"/>
          <w:b w:val="0"/>
          <w:bCs w:val="0"/>
          <w:color w:val="000000" w:themeColor="text1" w:themeTint="FF" w:themeShade="FF"/>
          <w:sz w:val="19"/>
          <w:szCs w:val="19"/>
        </w:rPr>
        <w:t xml:space="preserve"> will establish the </w:t>
      </w:r>
      <w:r w:rsidRPr="3BE68AC0" w:rsidR="0B20D8F1">
        <w:rPr>
          <w:rFonts w:ascii="Arial" w:hAnsi="Arial" w:eastAsia="Arial" w:cs="Arial"/>
          <w:b w:val="0"/>
          <w:bCs w:val="0"/>
          <w:color w:val="000000" w:themeColor="text1" w:themeTint="FF" w:themeShade="FF"/>
          <w:sz w:val="19"/>
          <w:szCs w:val="19"/>
        </w:rPr>
        <w:t>project’s</w:t>
      </w:r>
      <w:r w:rsidRPr="3BE68AC0" w:rsidR="77ABFFEF">
        <w:rPr>
          <w:rFonts w:ascii="Arial" w:hAnsi="Arial" w:eastAsia="Arial" w:cs="Arial"/>
          <w:b w:val="0"/>
          <w:bCs w:val="0"/>
          <w:color w:val="000000" w:themeColor="text1" w:themeTint="FF" w:themeShade="FF"/>
          <w:sz w:val="19"/>
          <w:szCs w:val="19"/>
        </w:rPr>
        <w:t xml:space="preserve"> </w:t>
      </w:r>
      <w:r w:rsidRPr="3BE68AC0" w:rsidR="77ABFFEF">
        <w:rPr>
          <w:rFonts w:ascii="Arial" w:hAnsi="Arial" w:eastAsia="Arial" w:cs="Arial"/>
          <w:b w:val="0"/>
          <w:bCs w:val="0"/>
          <w:color w:val="000000" w:themeColor="text1" w:themeTint="FF" w:themeShade="FF"/>
          <w:sz w:val="19"/>
          <w:szCs w:val="19"/>
        </w:rPr>
        <w:t>requirements</w:t>
      </w:r>
      <w:r w:rsidRPr="3BE68AC0" w:rsidR="77ABFFEF">
        <w:rPr>
          <w:rFonts w:ascii="Arial" w:hAnsi="Arial" w:eastAsia="Arial" w:cs="Arial"/>
          <w:b w:val="0"/>
          <w:bCs w:val="0"/>
          <w:color w:val="000000" w:themeColor="text1" w:themeTint="FF" w:themeShade="FF"/>
          <w:sz w:val="19"/>
          <w:szCs w:val="19"/>
        </w:rPr>
        <w:t xml:space="preserve"> and outline everyo</w:t>
      </w:r>
      <w:r w:rsidRPr="3BE68AC0" w:rsidR="77ABFFEF">
        <w:rPr>
          <w:rFonts w:ascii="Arial" w:hAnsi="Arial" w:eastAsia="Arial" w:cs="Arial"/>
          <w:b w:val="0"/>
          <w:bCs w:val="0"/>
          <w:color w:val="000000" w:themeColor="text1" w:themeTint="FF" w:themeShade="FF"/>
          <w:sz w:val="19"/>
          <w:szCs w:val="19"/>
        </w:rPr>
        <w:t>n</w:t>
      </w:r>
      <w:r w:rsidRPr="3BE68AC0" w:rsidR="77ABFFEF">
        <w:rPr>
          <w:rFonts w:ascii="Arial" w:hAnsi="Arial" w:eastAsia="Arial" w:cs="Arial"/>
          <w:b w:val="0"/>
          <w:bCs w:val="0"/>
          <w:color w:val="000000" w:themeColor="text1" w:themeTint="FF" w:themeShade="FF"/>
          <w:sz w:val="19"/>
          <w:szCs w:val="19"/>
        </w:rPr>
        <w:t>e</w:t>
      </w:r>
      <w:r w:rsidRPr="3BE68AC0" w:rsidR="77ABFFEF">
        <w:rPr>
          <w:rFonts w:ascii="Arial" w:hAnsi="Arial" w:eastAsia="Arial" w:cs="Arial"/>
          <w:b w:val="0"/>
          <w:bCs w:val="0"/>
          <w:color w:val="000000" w:themeColor="text1" w:themeTint="FF" w:themeShade="FF"/>
          <w:sz w:val="19"/>
          <w:szCs w:val="19"/>
        </w:rPr>
        <w:t>’</w:t>
      </w:r>
      <w:r w:rsidRPr="3BE68AC0" w:rsidR="77ABFFEF">
        <w:rPr>
          <w:rFonts w:ascii="Arial" w:hAnsi="Arial" w:eastAsia="Arial" w:cs="Arial"/>
          <w:b w:val="0"/>
          <w:bCs w:val="0"/>
          <w:color w:val="000000" w:themeColor="text1" w:themeTint="FF" w:themeShade="FF"/>
          <w:sz w:val="19"/>
          <w:szCs w:val="19"/>
        </w:rPr>
        <w:t xml:space="preserve">s </w:t>
      </w:r>
      <w:r w:rsidRPr="3BE68AC0" w:rsidR="26AEBD10">
        <w:rPr>
          <w:rFonts w:ascii="Arial" w:hAnsi="Arial" w:eastAsia="Arial" w:cs="Arial"/>
          <w:b w:val="0"/>
          <w:bCs w:val="0"/>
          <w:color w:val="000000" w:themeColor="text1" w:themeTint="FF" w:themeShade="FF"/>
          <w:sz w:val="19"/>
          <w:szCs w:val="19"/>
        </w:rPr>
        <w:t>roles</w:t>
      </w:r>
      <w:r w:rsidRPr="3BE68AC0" w:rsidR="3523E55D">
        <w:rPr>
          <w:rFonts w:ascii="Arial" w:hAnsi="Arial" w:eastAsia="Arial" w:cs="Arial"/>
          <w:b w:val="0"/>
          <w:bCs w:val="0"/>
          <w:color w:val="000000" w:themeColor="text1" w:themeTint="FF" w:themeShade="FF"/>
          <w:sz w:val="19"/>
          <w:szCs w:val="19"/>
        </w:rPr>
        <w:t xml:space="preserve"> and responsibilities</w:t>
      </w:r>
      <w:r w:rsidRPr="3BE68AC0" w:rsidR="3523E55D">
        <w:rPr>
          <w:rFonts w:ascii="Arial" w:hAnsi="Arial" w:eastAsia="Arial" w:cs="Arial"/>
          <w:b w:val="0"/>
          <w:bCs w:val="0"/>
          <w:color w:val="000000" w:themeColor="text1" w:themeTint="FF" w:themeShade="FF"/>
          <w:sz w:val="19"/>
          <w:szCs w:val="19"/>
        </w:rPr>
        <w:t>.</w:t>
      </w:r>
    </w:p>
    <w:p w:rsidRPr="000547C0" w:rsidR="002B2D13" w:rsidP="3BE68AC0" w:rsidRDefault="006344A8" w14:paraId="173B1B2E" w14:textId="46D82327">
      <w:pPr>
        <w:pStyle w:val="Heading4"/>
        <w:rPr>
          <w:rFonts w:cs="Arial" w:cstheme="minorAscii"/>
        </w:rPr>
      </w:pPr>
      <w:sdt>
        <w:sdtPr>
          <w:id w:val="1350647183"/>
          <w15:appearance w15:val="hidden"/>
          <w:temporary/>
          <w:showingPlcHdr/>
          <w:placeholder>
            <w:docPart w:val="F1DBFE99356942478715A65A223FCF69"/>
          </w:placeholder>
          <w:rPr>
            <w:rFonts w:cs="Arial" w:cstheme="minorAscii"/>
          </w:rPr>
        </w:sdtPr>
        <w:sdtContent>
          <w:r w:rsidRPr="3BE68AC0" w:rsidR="006344A8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Pr="000547C0" w:rsidR="002B2D13" w:rsidP="16E6E45A" w:rsidRDefault="006344A8" w14:paraId="7D421464" w14:textId="6F550355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16E6E45A" w:rsidR="37FB50EA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Reach</w:t>
      </w:r>
      <w:r w:rsidRPr="16E6E45A" w:rsidR="10732C8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ed</w:t>
      </w:r>
      <w:r w:rsidRPr="16E6E45A" w:rsidR="37FB50EA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a consensus on the overall approach to the project and assigned everyone’s roles.</w:t>
      </w:r>
    </w:p>
    <w:p w:rsidRPr="000547C0" w:rsidR="002B2D13" w:rsidP="3BE68AC0" w:rsidRDefault="006344A8" w14:paraId="1FE99652" w14:textId="2B9E837B">
      <w:pPr>
        <w:pStyle w:val="Normal"/>
        <w:rPr>
          <w:rFonts w:cs="Arial" w:cstheme="minorAscii"/>
        </w:rPr>
      </w:pPr>
    </w:p>
    <w:tbl>
      <w:tblPr>
        <w:tblStyle w:val="GridTable1Light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505"/>
        <w:gridCol w:w="2865"/>
        <w:gridCol w:w="1854"/>
      </w:tblGrid>
      <w:tr w:rsidRPr="000547C0" w:rsidR="002B2D13" w:rsidTr="16E6E45A" w14:paraId="64796EF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05" w:type="dxa"/>
            <w:tcMar/>
            <w:vAlign w:val="bottom"/>
          </w:tcPr>
          <w:bookmarkStart w:name="MinuteDiscussion" w:id="2"/>
          <w:bookmarkStart w:name="MinuteActionItems" w:id="3"/>
          <w:bookmarkEnd w:id="2"/>
          <w:bookmarkEnd w:id="3"/>
          <w:p w:rsidRPr="000547C0" w:rsidR="002B2D13" w:rsidP="00D60069" w:rsidRDefault="00C1744B" w14:paraId="5F389CE8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name="MinutePersonResponsible" w:id="4"/>
        <w:bookmarkEnd w:id="4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  <w:vAlign w:val="bottom"/>
          </w:tcPr>
          <w:p w:rsidRPr="000547C0" w:rsidR="002B2D13" w:rsidP="00D60069" w:rsidRDefault="00C1744B" w14:paraId="19E8574F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name="MinuteDeadline" w:id="5"/>
        <w:bookmarkEnd w:id="5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2B2D13" w:rsidP="00D60069" w:rsidRDefault="00C1744B" w14:paraId="016A422D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2B2D13" w:rsidTr="16E6E45A" w14:paraId="2C2FD9B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05" w:type="dxa"/>
            <w:tcMar/>
          </w:tcPr>
          <w:p w:rsidRPr="000547C0" w:rsidR="002B2D13" w:rsidP="3BE68AC0" w:rsidRDefault="00C1744B" w14:paraId="21A309E5" w14:textId="3C72E4D8">
            <w:pPr>
              <w:pStyle w:val="ListBullet"/>
              <w:spacing w:after="80"/>
              <w:rPr>
                <w:rFonts w:cs="Arial" w:cstheme="minorAscii"/>
              </w:rPr>
            </w:pPr>
            <w:r w:rsidRPr="16E6E45A" w:rsidR="762C357C">
              <w:rPr>
                <w:rFonts w:cs="Arial" w:cstheme="minorAscii"/>
              </w:rPr>
              <w:t xml:space="preserve">Establish the projects </w:t>
            </w:r>
            <w:r w:rsidRPr="16E6E45A" w:rsidR="5642C80B">
              <w:rPr>
                <w:rFonts w:cs="Arial" w:cstheme="minorAscii"/>
              </w:rPr>
              <w:t>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Pr="000547C0" w:rsidR="002B2D13" w:rsidP="3BE68AC0" w:rsidRDefault="00C1744B" w14:paraId="06BF676B" w14:textId="08E8E703">
            <w:pPr>
              <w:spacing w:after="80"/>
              <w:rPr>
                <w:rFonts w:cs="Arial" w:cstheme="minorAscii"/>
              </w:rPr>
            </w:pPr>
            <w:r w:rsidRPr="3BE68AC0" w:rsidR="64F4096A">
              <w:rPr>
                <w:rFonts w:cs="Arial" w:cstheme="minorAscii"/>
              </w:rPr>
              <w:t>Dylan</w:t>
            </w:r>
            <w:r w:rsidRPr="3BE68AC0" w:rsidR="00156884">
              <w:rPr>
                <w:rFonts w:cs="Arial" w:cstheme="minorAscii"/>
              </w:rPr>
              <w:t xml:space="preserve"> </w:t>
            </w:r>
            <w:r w:rsidRPr="3BE68AC0" w:rsidR="17BEBCA0">
              <w:rPr>
                <w:rFonts w:cs="Arial" w:cstheme="minorAscii"/>
              </w:rPr>
              <w:t>+ Kade + Connor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3BE68AC0" w:rsidRDefault="00C1744B" w14:paraId="77EF2373" w14:textId="3E2F2741">
            <w:pPr>
              <w:spacing w:after="80"/>
              <w:rPr>
                <w:rFonts w:cs="Arial" w:cstheme="minorAscii"/>
              </w:rPr>
            </w:pPr>
            <w:r w:rsidRPr="3BE68AC0" w:rsidR="26C51D41">
              <w:rPr>
                <w:rFonts w:cs="Arial" w:cstheme="minorAscii"/>
              </w:rPr>
              <w:t>20 March 2023</w:t>
            </w:r>
          </w:p>
        </w:tc>
      </w:tr>
      <w:tr w:rsidRPr="000547C0" w:rsidR="002B2D13" w:rsidTr="16E6E45A" w14:paraId="2FF9C7B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05" w:type="dxa"/>
            <w:tcMar/>
          </w:tcPr>
          <w:p w:rsidRPr="000547C0" w:rsidR="002B2D13" w:rsidP="3BE68AC0" w:rsidRDefault="00C1744B" w14:paraId="42C0A497" w14:textId="5A7A0499">
            <w:pPr>
              <w:pStyle w:val="ListBullet"/>
              <w:spacing w:after="80"/>
              <w:rPr>
                <w:rFonts w:cs="Arial" w:cstheme="minorAscii"/>
              </w:rPr>
            </w:pPr>
            <w:r w:rsidRPr="16E6E45A" w:rsidR="62CC0D10">
              <w:rPr>
                <w:rFonts w:cs="Arial" w:cstheme="minorAscii"/>
              </w:rPr>
              <w:t xml:space="preserve">Outline </w:t>
            </w:r>
            <w:r w:rsidRPr="16E6E45A" w:rsidR="2B75BAA3">
              <w:rPr>
                <w:rFonts w:cs="Arial" w:cstheme="minorAscii"/>
              </w:rPr>
              <w:t>e</w:t>
            </w:r>
            <w:r w:rsidRPr="16E6E45A" w:rsidR="11846E0A">
              <w:rPr>
                <w:rFonts w:cs="Arial" w:cstheme="minorAscii"/>
              </w:rPr>
              <w:t>veryone's</w:t>
            </w:r>
            <w:r w:rsidRPr="16E6E45A" w:rsidR="62CC0D10">
              <w:rPr>
                <w:rFonts w:cs="Arial" w:cstheme="minorAscii"/>
              </w:rPr>
              <w:t xml:space="preserve"> Roles</w:t>
            </w:r>
            <w:r w:rsidRPr="16E6E45A" w:rsidR="4677964B">
              <w:rPr>
                <w:rFonts w:cs="Arial" w:cstheme="minorAscii"/>
              </w:rPr>
              <w:t xml:space="preserve"> and </w:t>
            </w:r>
            <w:r w:rsidRPr="16E6E45A" w:rsidR="581D00B7">
              <w:rPr>
                <w:rFonts w:cs="Arial" w:cstheme="minorAscii"/>
              </w:rPr>
              <w:t>responsibilities</w:t>
            </w:r>
            <w:r w:rsidRPr="16E6E45A" w:rsidR="4677964B">
              <w:rPr>
                <w:rFonts w:cs="Arial" w:cstheme="minorAsci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/>
          </w:tcPr>
          <w:p w:rsidRPr="000547C0" w:rsidR="002B2D13" w:rsidP="3BE68AC0" w:rsidRDefault="00C1744B" w14:paraId="7376FD88" w14:textId="7C209733">
            <w:pPr>
              <w:spacing w:after="80"/>
              <w:rPr>
                <w:rFonts w:cs="Arial" w:cstheme="minorAscii"/>
              </w:rPr>
            </w:pPr>
            <w:r w:rsidRPr="3BE68AC0" w:rsidR="67FCEFD5">
              <w:rPr>
                <w:rFonts w:cs="Arial" w:cstheme="minorAscii"/>
              </w:rPr>
              <w:t>Connor</w:t>
            </w:r>
            <w:r w:rsidRPr="3BE68AC0" w:rsidR="0A261081">
              <w:rPr>
                <w:rFonts w:cs="Arial" w:cstheme="minorAsci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3BE68AC0" w:rsidRDefault="00C1744B" w14:paraId="36E951F4" w14:textId="02908689">
            <w:pPr>
              <w:spacing w:after="80"/>
              <w:rPr>
                <w:rFonts w:cs="Arial" w:cstheme="minorAscii"/>
              </w:rPr>
            </w:pPr>
            <w:r w:rsidRPr="3BE68AC0" w:rsidR="21A7F05D">
              <w:rPr>
                <w:rFonts w:cs="Arial" w:cstheme="minorAscii"/>
              </w:rPr>
              <w:t>21 March 2023</w:t>
            </w:r>
          </w:p>
        </w:tc>
      </w:tr>
      <w:tr w:rsidRPr="000547C0" w:rsidR="002B2D13" w:rsidTr="16E6E45A" w14:paraId="15EF0BA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05" w:type="dxa"/>
            <w:tcMar>
              <w:bottom w:w="288" w:type="dxa"/>
            </w:tcMar>
          </w:tcPr>
          <w:p w:rsidRPr="000547C0" w:rsidR="002B2D13" w:rsidP="3BE68AC0" w:rsidRDefault="00C1744B" w14:paraId="1C70B684" w14:textId="45C21FEB">
            <w:pPr>
              <w:pStyle w:val="ListBullet"/>
              <w:spacing w:after="80"/>
              <w:rPr>
                <w:rFonts w:cs="Arial" w:cstheme="minorAscii"/>
              </w:rPr>
            </w:pPr>
            <w:r w:rsidRPr="16E6E45A" w:rsidR="26EA3E7C">
              <w:rPr>
                <w:rFonts w:cs="Arial" w:cstheme="minorAscii"/>
              </w:rPr>
              <w:t>Set Timeline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Mar>
              <w:bottom w:w="288" w:type="dxa"/>
            </w:tcMar>
          </w:tcPr>
          <w:p w:rsidRPr="000547C0" w:rsidR="002B2D13" w:rsidP="3BE68AC0" w:rsidRDefault="00C1744B" w14:paraId="2B16AE69" w14:textId="27CAD636">
            <w:pPr>
              <w:spacing w:after="80"/>
              <w:rPr>
                <w:rFonts w:cs="Arial" w:cstheme="minorAscii"/>
              </w:rPr>
            </w:pPr>
            <w:r w:rsidRPr="3BE68AC0" w:rsidR="0AF6FA7C">
              <w:rPr>
                <w:rFonts w:cs="Arial" w:cstheme="minorAscii"/>
              </w:rPr>
              <w:t>Kade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2B2D13" w:rsidP="3BE68AC0" w:rsidRDefault="00C1744B" w14:paraId="202DBE6C" w14:textId="5F019178">
            <w:pPr>
              <w:spacing w:after="80"/>
              <w:rPr>
                <w:rFonts w:cs="Arial" w:cstheme="minorAscii"/>
              </w:rPr>
            </w:pPr>
            <w:r w:rsidRPr="3BE68AC0" w:rsidR="12608A80">
              <w:rPr>
                <w:rFonts w:cs="Arial" w:cstheme="minorAscii"/>
              </w:rPr>
              <w:t>26 March 2023</w:t>
            </w: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0F17BB8F" w14:paraId="4A48D7E6" w14:textId="77777777">
        <w:tc>
          <w:tcPr>
            <w:tcW w:w="1620" w:type="dxa"/>
            <w:tcMar/>
          </w:tcPr>
          <w:bookmarkEnd w:id="1"/>
          <w:p w:rsidRPr="000547C0" w:rsidR="00D62E01" w:rsidP="006344A8" w:rsidRDefault="001C4533" w14:paraId="0E9DE387" w14:textId="4EEB4C47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  <w:tcMar/>
          </w:tcPr>
          <w:p w:rsidRPr="000547C0" w:rsidR="00D62E01" w:rsidP="0F17BB8F" w:rsidRDefault="00C1744B" w14:paraId="5A2E62D2" w14:textId="5E194FF6">
            <w:pPr>
              <w:rPr>
                <w:rFonts w:cs="Arial" w:cstheme="minorAscii"/>
              </w:rPr>
            </w:pPr>
            <w:r w:rsidRPr="0F17BB8F" w:rsidR="5F6CC3F3">
              <w:rPr>
                <w:rFonts w:cs="Arial" w:cstheme="minorAscii"/>
              </w:rPr>
              <w:t>Planning</w:t>
            </w:r>
          </w:p>
        </w:tc>
        <w:tc>
          <w:tcPr>
            <w:tcW w:w="1324" w:type="dxa"/>
            <w:tcMar/>
          </w:tcPr>
          <w:p w:rsidRPr="000547C0" w:rsidR="00D62E01" w:rsidP="006344A8" w:rsidRDefault="00C1744B" w14:paraId="4091F5A5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="6B90D214" w:rsidP="0F17BB8F" w:rsidRDefault="6B90D214" w14:paraId="1CE77F3F" w14:textId="070339ED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0F17BB8F" w:rsidR="6B90D214">
              <w:rPr>
                <w:rFonts w:cs="Arial" w:cstheme="minorAscii"/>
              </w:rPr>
              <w:t>Dylan Anderson</w:t>
            </w:r>
          </w:p>
          <w:p w:rsidRPr="000547C0" w:rsidR="00D62E01" w:rsidP="0F17BB8F" w:rsidRDefault="00C1744B" w14:paraId="3A898F3D" w14:textId="7F9BEBE9">
            <w:pPr>
              <w:rPr>
                <w:rFonts w:cs="Arial" w:cstheme="minorAscii"/>
              </w:rPr>
            </w:pPr>
          </w:p>
        </w:tc>
      </w:tr>
    </w:tbl>
    <w:p w:rsidRPr="000547C0" w:rsidR="00D62E01" w:rsidP="16E6E45A" w:rsidRDefault="00C1744B" w14:paraId="678F69FE" w14:textId="7E548D7B">
      <w:pPr>
        <w:pStyle w:val="Heading4"/>
        <w:rPr>
          <w:rFonts w:cs="Arial" w:cstheme="minorAscii"/>
        </w:rPr>
      </w:pPr>
      <w:sdt>
        <w:sdtPr>
          <w:id w:val="803386527"/>
          <w15:appearance w15:val="hidden"/>
          <w:temporary/>
          <w:showingPlcHdr/>
          <w:placeholder>
            <w:docPart w:val="84A5E04285964561B2A8922DF388EC64"/>
          </w:placeholder>
          <w:rPr>
            <w:rFonts w:cs="Arial" w:cstheme="minorAscii"/>
          </w:rPr>
        </w:sdtPr>
        <w:sdtContent>
          <w:r w:rsidRPr="16E6E45A" w:rsidR="00D62E01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="14238D47" w:rsidP="16E6E45A" w:rsidRDefault="14238D47" w14:paraId="6ABCFED8" w14:textId="2643D8EA">
      <w:pPr>
        <w:pStyle w:val="Heading4"/>
        <w:rPr>
          <w:rFonts w:cs="Arial" w:cstheme="minorAscii"/>
        </w:rPr>
      </w:pPr>
      <w:r w:rsidRPr="16E6E45A" w:rsidR="14238D47">
        <w:rPr>
          <w:rFonts w:cs="Arial" w:cstheme="minorAscii"/>
          <w:b w:val="0"/>
          <w:bCs w:val="0"/>
        </w:rPr>
        <w:t>Agree on what needs to be done for the persona’s to be related to our project.</w:t>
      </w:r>
    </w:p>
    <w:p w:rsidRPr="000547C0" w:rsidR="00D62E01" w:rsidP="16E6E45A" w:rsidRDefault="00C1744B" w14:paraId="1804FCAD" w14:textId="69B3B8F2">
      <w:pPr>
        <w:pStyle w:val="Heading4"/>
        <w:rPr>
          <w:rFonts w:cs="Arial" w:cstheme="minorAscii"/>
        </w:rPr>
      </w:pPr>
      <w:sdt>
        <w:sdtPr>
          <w:id w:val="1784230878"/>
          <w15:appearance w15:val="hidden"/>
          <w:temporary/>
          <w:showingPlcHdr/>
          <w:placeholder>
            <w:docPart w:val="AD007E6BE1814B84B0B9FCC03933BAFB"/>
          </w:placeholder>
          <w:rPr>
            <w:rFonts w:cs="Arial" w:cstheme="minorAscii"/>
          </w:rPr>
        </w:sdtPr>
        <w:sdtContent>
          <w:r w:rsidRPr="16E6E45A" w:rsidR="00D62E01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="1DCB6AF2" w:rsidP="16E6E45A" w:rsidRDefault="1DCB6AF2" w14:paraId="51A76DB0" w14:textId="3BFC309C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16E6E45A" w:rsidR="1DCB6AF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Decided on who will be creating the personas and who will be testing/</w:t>
      </w:r>
      <w:r w:rsidRPr="16E6E45A" w:rsidR="1DCB6AF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revie</w:t>
      </w:r>
      <w:r w:rsidRPr="16E6E45A" w:rsidR="1DCB6AF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wing the personas.</w:t>
      </w:r>
    </w:p>
    <w:tbl>
      <w:tblPr>
        <w:tblStyle w:val="GridTable1Light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4935"/>
        <w:gridCol w:w="3435"/>
        <w:gridCol w:w="1854"/>
      </w:tblGrid>
      <w:tr w:rsidRPr="000547C0" w:rsidR="00D60069" w:rsidTr="16E6E45A" w14:paraId="18B19F2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5" w:type="dxa"/>
            <w:tcMar/>
            <w:vAlign w:val="bottom"/>
          </w:tcPr>
          <w:p w:rsidRPr="000547C0" w:rsidR="00D60069" w:rsidP="00284200" w:rsidRDefault="00C1744B" w14:paraId="440D8459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  <w:tcMar/>
            <w:vAlign w:val="bottom"/>
          </w:tcPr>
          <w:p w:rsidRPr="000547C0" w:rsidR="00D60069" w:rsidP="00284200" w:rsidRDefault="00C1744B" w14:paraId="559B1D80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C1744B" w14:paraId="3AC7A92B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16E6E45A" w14:paraId="2608428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5" w:type="dxa"/>
            <w:tcMar/>
          </w:tcPr>
          <w:p w:rsidRPr="000547C0" w:rsidR="00D60069" w:rsidP="0F17BB8F" w:rsidRDefault="00C1744B" w14:paraId="71336E69" w14:textId="2EC7E2AD">
            <w:pPr>
              <w:pStyle w:val="ListBullet"/>
              <w:spacing w:after="80"/>
              <w:rPr>
                <w:rFonts w:cs="Arial" w:cstheme="minorAscii"/>
              </w:rPr>
            </w:pPr>
            <w:r w:rsidRPr="16E6E45A" w:rsidR="6EA8561E">
              <w:rPr>
                <w:rFonts w:cs="Arial" w:cstheme="minorAscii"/>
              </w:rPr>
              <w:t xml:space="preserve">Complete </w:t>
            </w:r>
            <w:r w:rsidRPr="16E6E45A" w:rsidR="6EA8561E">
              <w:rPr>
                <w:rFonts w:cs="Arial" w:cstheme="minorAscii"/>
              </w:rPr>
              <w:t>Stakeholder</w:t>
            </w:r>
            <w:r w:rsidRPr="16E6E45A" w:rsidR="6EA8561E">
              <w:rPr>
                <w:rFonts w:cs="Arial" w:cstheme="minorAscii"/>
              </w:rPr>
              <w:t xml:space="preserve"> Register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  <w:tcMar/>
          </w:tcPr>
          <w:p w:rsidRPr="000547C0" w:rsidR="00D60069" w:rsidP="0F17BB8F" w:rsidRDefault="00C1744B" w14:paraId="5D1FAAC7" w14:textId="2E2BA88F">
            <w:pPr>
              <w:spacing w:after="80"/>
              <w:rPr>
                <w:rFonts w:cs="Arial" w:cstheme="minorAscii"/>
              </w:rPr>
            </w:pPr>
            <w:r w:rsidRPr="0F17BB8F" w:rsidR="0C634C01">
              <w:rPr>
                <w:rFonts w:cs="Arial" w:cstheme="minorAscii"/>
              </w:rPr>
              <w:t>Dylan + Kade + Connor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0F17BB8F" w:rsidRDefault="00C1744B" w14:paraId="22E77F38" w14:textId="6FECE1F9">
            <w:pPr>
              <w:spacing w:after="80"/>
              <w:rPr>
                <w:rFonts w:cs="Arial" w:cstheme="minorAscii"/>
              </w:rPr>
            </w:pPr>
            <w:r w:rsidRPr="0F17BB8F" w:rsidR="05FCB59D">
              <w:rPr>
                <w:rFonts w:cs="Arial" w:cstheme="minorAscii"/>
              </w:rPr>
              <w:t>2</w:t>
            </w:r>
            <w:r w:rsidRPr="0F17BB8F" w:rsidR="7EA388D9">
              <w:rPr>
                <w:rFonts w:cs="Arial" w:cstheme="minorAscii"/>
              </w:rPr>
              <w:t>8</w:t>
            </w:r>
            <w:r w:rsidRPr="0F17BB8F" w:rsidR="05FCB59D">
              <w:rPr>
                <w:rFonts w:cs="Arial" w:cstheme="minorAscii"/>
              </w:rPr>
              <w:t xml:space="preserve"> March 2023</w:t>
            </w:r>
          </w:p>
        </w:tc>
      </w:tr>
      <w:tr w:rsidRPr="000547C0" w:rsidR="00D60069" w:rsidTr="16E6E45A" w14:paraId="1AAD792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5" w:type="dxa"/>
            <w:tcMar/>
          </w:tcPr>
          <w:p w:rsidRPr="000547C0" w:rsidR="00D60069" w:rsidP="0F17BB8F" w:rsidRDefault="00C1744B" w14:paraId="25ED6EA4" w14:textId="31A1A8AB">
            <w:pPr>
              <w:pStyle w:val="ListBullet"/>
              <w:spacing w:after="80"/>
              <w:rPr>
                <w:rFonts w:cs="Arial" w:cstheme="minorAscii"/>
              </w:rPr>
            </w:pPr>
            <w:r w:rsidRPr="16E6E45A" w:rsidR="320080CD">
              <w:rPr>
                <w:rFonts w:cs="Arial" w:cstheme="minorAscii"/>
              </w:rPr>
              <w:t>Create 3 Personas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  <w:tcMar/>
          </w:tcPr>
          <w:p w:rsidRPr="000547C0" w:rsidR="00D60069" w:rsidP="0F17BB8F" w:rsidRDefault="00C1744B" w14:paraId="20BA607F" w14:textId="2B23A43E">
            <w:pPr>
              <w:spacing w:after="80"/>
              <w:rPr>
                <w:rFonts w:cs="Arial" w:cstheme="minorAscii"/>
              </w:rPr>
            </w:pPr>
            <w:r w:rsidRPr="16E6E45A" w:rsidR="5E103938">
              <w:rPr>
                <w:rFonts w:cs="Arial" w:cstheme="minorAscii"/>
              </w:rPr>
              <w:t>Dylan +</w:t>
            </w:r>
            <w:r w:rsidRPr="16E6E45A" w:rsidR="3196B2EF">
              <w:rPr>
                <w:rFonts w:cs="Arial" w:cstheme="minorAscii"/>
              </w:rPr>
              <w:t xml:space="preserve"> Connor</w:t>
            </w:r>
            <w:r w:rsidRPr="16E6E45A" w:rsidR="0B382132">
              <w:rPr>
                <w:rFonts w:cs="Arial" w:cstheme="minorAsci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0F17BB8F" w:rsidRDefault="00C1744B" w14:paraId="2914B697" w14:textId="445AD8C4">
            <w:pPr>
              <w:spacing w:after="80"/>
              <w:rPr>
                <w:rFonts w:cs="Arial" w:cstheme="minorAscii"/>
              </w:rPr>
            </w:pPr>
            <w:r w:rsidRPr="0F17BB8F" w:rsidR="25371862">
              <w:rPr>
                <w:rFonts w:cs="Arial" w:cstheme="minorAscii"/>
              </w:rPr>
              <w:t>28 March 2023</w:t>
            </w:r>
          </w:p>
        </w:tc>
      </w:tr>
      <w:tr w:rsidRPr="000547C0" w:rsidR="00D60069" w:rsidTr="16E6E45A" w14:paraId="793B67B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5" w:type="dxa"/>
            <w:tcMar>
              <w:bottom w:w="288" w:type="dxa"/>
            </w:tcMar>
          </w:tcPr>
          <w:p w:rsidRPr="000547C0" w:rsidR="00D60069" w:rsidP="0F17BB8F" w:rsidRDefault="00C1744B" w14:paraId="0C0D8CC9" w14:textId="40B83FA1">
            <w:pPr>
              <w:pStyle w:val="ListBullet"/>
              <w:spacing w:after="80"/>
              <w:rPr>
                <w:rFonts w:cs="Arial" w:cstheme="minorAscii"/>
              </w:rPr>
            </w:pPr>
            <w:r w:rsidRPr="16E6E45A" w:rsidR="4BD050EF">
              <w:rPr>
                <w:rFonts w:cs="Arial" w:cstheme="minorAscii"/>
              </w:rPr>
              <w:t>Test Personas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  <w:tcMar>
              <w:bottom w:w="288" w:type="dxa"/>
            </w:tcMar>
          </w:tcPr>
          <w:p w:rsidRPr="000547C0" w:rsidR="00D60069" w:rsidP="0F17BB8F" w:rsidRDefault="00C1744B" w14:paraId="7EDEB6A9" w14:textId="26B6C4B3">
            <w:pPr>
              <w:spacing w:after="80"/>
              <w:rPr>
                <w:rFonts w:cs="Arial" w:cstheme="minorAscii"/>
              </w:rPr>
            </w:pPr>
            <w:r w:rsidRPr="16E6E45A" w:rsidR="3E2A4F5D">
              <w:rPr>
                <w:rFonts w:cs="Arial" w:cstheme="minorAscii"/>
              </w:rPr>
              <w:t>Kade</w:t>
            </w:r>
            <w:r w:rsidRPr="16E6E45A" w:rsidR="380D09A3">
              <w:rPr>
                <w:rFonts w:cs="Arial" w:cstheme="minorAscii"/>
              </w:rPr>
              <w:t xml:space="preserve"> </w:t>
            </w:r>
            <w:bookmarkStart w:name="_Int_0u4l4zWn" w:id="455152844"/>
            <w:r w:rsidRPr="16E6E45A" w:rsidR="380D09A3">
              <w:rPr>
                <w:rFonts w:cs="Arial" w:cstheme="minorAscii"/>
              </w:rPr>
              <w:t>Shuker</w:t>
            </w:r>
            <w:bookmarkEnd w:id="455152844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0F17BB8F" w:rsidRDefault="00C1744B" w14:paraId="411261B6" w14:textId="0228589D">
            <w:pPr>
              <w:spacing w:after="80"/>
              <w:rPr>
                <w:rFonts w:cs="Arial" w:cstheme="minorAscii"/>
              </w:rPr>
            </w:pPr>
            <w:r w:rsidRPr="0F17BB8F" w:rsidR="4329F12A">
              <w:rPr>
                <w:rFonts w:cs="Arial" w:cstheme="minorAscii"/>
              </w:rPr>
              <w:t>31</w:t>
            </w:r>
            <w:r w:rsidRPr="0F17BB8F" w:rsidR="2C7285D1">
              <w:rPr>
                <w:rFonts w:cs="Arial" w:cstheme="minorAscii"/>
              </w:rPr>
              <w:t xml:space="preserve"> </w:t>
            </w:r>
            <w:r w:rsidRPr="0F17BB8F" w:rsidR="5E0FC1FE">
              <w:rPr>
                <w:rFonts w:cs="Arial" w:cstheme="minorAscii"/>
              </w:rPr>
              <w:t>March 2023</w:t>
            </w: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16E6E45A" w14:paraId="437F9CA5" w14:textId="77777777">
        <w:tc>
          <w:tcPr>
            <w:tcW w:w="1620" w:type="dxa"/>
            <w:tcMar/>
          </w:tcPr>
          <w:p w:rsidRPr="000547C0" w:rsidR="00D62E01" w:rsidP="006344A8" w:rsidRDefault="001C4533" w14:paraId="7707E20D" w14:textId="4F6F6A1E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  <w:tcMar/>
          </w:tcPr>
          <w:p w:rsidR="6C997073" w:rsidP="16E6E45A" w:rsidRDefault="6C997073" w14:paraId="29F5F09D" w14:textId="63868BDF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16E6E45A" w:rsidR="6C997073">
              <w:rPr>
                <w:rFonts w:cs="Arial" w:cstheme="minorAscii"/>
              </w:rPr>
              <w:t>Prepare for iteration 2</w:t>
            </w:r>
          </w:p>
          <w:p w:rsidRPr="000547C0" w:rsidR="00D62E01" w:rsidP="16E6E45A" w:rsidRDefault="00C1744B" w14:paraId="0477FAA5" w14:textId="2C917603">
            <w:pPr>
              <w:rPr>
                <w:rFonts w:cs="Arial" w:cstheme="minorAscii"/>
              </w:rPr>
            </w:pPr>
          </w:p>
        </w:tc>
        <w:tc>
          <w:tcPr>
            <w:tcW w:w="1324" w:type="dxa"/>
            <w:tcMar/>
          </w:tcPr>
          <w:p w:rsidRPr="000547C0" w:rsidR="00D62E01" w:rsidP="006344A8" w:rsidRDefault="00C1744B" w14:paraId="09D75167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D62E01" w:rsidP="16E6E45A" w:rsidRDefault="00C1744B" w14:paraId="245A9E82" w14:textId="0B57C199">
            <w:pPr>
              <w:rPr>
                <w:rFonts w:cs="Arial" w:cstheme="minorAscii"/>
              </w:rPr>
            </w:pPr>
            <w:r w:rsidRPr="16E6E45A" w:rsidR="39248D6E">
              <w:rPr>
                <w:rFonts w:cs="Arial" w:cstheme="minorAscii"/>
              </w:rPr>
              <w:t>Connor Ferguson</w:t>
            </w:r>
          </w:p>
        </w:tc>
      </w:tr>
    </w:tbl>
    <w:p w:rsidRPr="000547C0" w:rsidR="00D62E01" w:rsidP="00D62E01" w:rsidRDefault="00C1744B" w14:paraId="11A9415B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Discussion:</w:t>
          </w:r>
        </w:sdtContent>
      </w:sdt>
    </w:p>
    <w:p w:rsidRPr="000547C0" w:rsidR="00D62E01" w:rsidP="009E41AA" w:rsidRDefault="00D62E01" w14:paraId="253D0A9D" w14:textId="51E17332">
      <w:pPr>
        <w:rPr>
          <w:rFonts w:cs="Arial" w:cstheme="minorAscii"/>
        </w:rPr>
      </w:pPr>
      <w:r w:rsidRPr="009E41AA" w:rsidR="434E52EB">
        <w:rPr>
          <w:rFonts w:cs="Arial" w:cstheme="minorAscii"/>
        </w:rPr>
        <w:t xml:space="preserve">Prepare for iteration 2 by discussing </w:t>
      </w:r>
      <w:r w:rsidRPr="009E41AA" w:rsidR="16FCD094">
        <w:rPr>
          <w:rFonts w:cs="Arial" w:cstheme="minorAscii"/>
        </w:rPr>
        <w:t xml:space="preserve">everyone’s </w:t>
      </w:r>
      <w:r w:rsidRPr="009E41AA" w:rsidR="434E52EB">
        <w:rPr>
          <w:rFonts w:cs="Arial" w:cstheme="minorAscii"/>
        </w:rPr>
        <w:t>ro</w:t>
      </w:r>
      <w:r w:rsidRPr="009E41AA" w:rsidR="434E52EB">
        <w:rPr>
          <w:rFonts w:cs="Arial" w:cstheme="minorAscii"/>
        </w:rPr>
        <w:t>les and responsibilities</w:t>
      </w:r>
      <w:r w:rsidRPr="009E41AA" w:rsidR="1898A0F5">
        <w:rPr>
          <w:rFonts w:cs="Arial" w:cstheme="minorAscii"/>
        </w:rPr>
        <w:t>.</w:t>
      </w:r>
      <w:r w:rsidRPr="009E41AA" w:rsidR="434E52EB">
        <w:rPr>
          <w:rFonts w:cs="Arial" w:cstheme="minorAscii"/>
        </w:rPr>
        <w:t xml:space="preserve"> </w:t>
      </w:r>
    </w:p>
    <w:p w:rsidRPr="000547C0" w:rsidR="00D62E01" w:rsidP="16E6E45A" w:rsidRDefault="00C1744B" w14:paraId="31CCF89C" w14:textId="77777777">
      <w:pPr>
        <w:pStyle w:val="Heading4"/>
        <w:rPr>
          <w:rFonts w:cs="Arial" w:cstheme="minorAscii"/>
        </w:rPr>
      </w:pPr>
      <w:sdt>
        <w:sdtPr>
          <w:id w:val="1063121611"/>
          <w15:appearance w15:val="hidden"/>
          <w:temporary/>
          <w:showingPlcHdr/>
          <w:placeholder>
            <w:docPart w:val="141A0C9745484EBEA960F75D7B55760F"/>
          </w:placeholder>
          <w:rPr>
            <w:rFonts w:cs="Arial" w:cstheme="minorAscii"/>
          </w:rPr>
        </w:sdtPr>
        <w:sdtContent>
          <w:r w:rsidRPr="009E41AA" w:rsidR="00D62E01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="16E6E45A" w:rsidP="009E41AA" w:rsidRDefault="16E6E45A" w14:paraId="5E3B1E71" w14:textId="53E7E266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009E41AA" w:rsidR="405B0C6A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Reached a consensus on the overall approach to the second iteration and assigned everyone’s roles.</w:t>
      </w:r>
    </w:p>
    <w:tbl>
      <w:tblPr>
        <w:tblStyle w:val="GridTable1Light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600" w:firstRow="0" w:lastRow="0" w:firstColumn="0" w:lastColumn="0" w:noHBand="1" w:noVBand="1"/>
        <w:tblDescription w:val="Content table"/>
      </w:tblPr>
      <w:tblGrid>
        <w:gridCol w:w="4935"/>
        <w:gridCol w:w="3435"/>
        <w:gridCol w:w="1854"/>
      </w:tblGrid>
      <w:tr w:rsidR="16E6E45A" w:rsidTr="16E6E45A" w14:paraId="50A4C72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5" w:type="dxa"/>
            <w:tcMar/>
            <w:vAlign w:val="bottom"/>
          </w:tcPr>
          <w:p w:rsidR="16E6E45A" w:rsidP="16E6E45A" w:rsidRDefault="16E6E45A" w14:paraId="12874C9D">
            <w:pPr>
              <w:pStyle w:val="Heading2"/>
              <w:spacing w:after="80"/>
              <w:outlineLvl w:val="1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445609208"/>
                <w15:appearance w15:val="hidden"/>
                <w:temporary/>
                <w:showingPlcHdr/>
                <w:placeholder>
                  <w:docPart w:val="0468A6EB36054D2C9711B98152E71322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16E6E45A" w:rsidR="16E6E45A">
                  <w:rPr>
                    <w:rFonts w:ascii="Arial" w:hAnsi="Arial" w:cs="Arial" w:asciiTheme="minorAscii" w:hAnsiTheme="minorAscii" w:cstheme="minorAscii"/>
                  </w:rPr>
                  <w:t>Action items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  <w:tcMar/>
            <w:vAlign w:val="bottom"/>
          </w:tcPr>
          <w:p w:rsidR="16E6E45A" w:rsidP="16E6E45A" w:rsidRDefault="16E6E45A" w14:paraId="346A2841">
            <w:pPr>
              <w:pStyle w:val="Heading2"/>
              <w:spacing w:after="80"/>
              <w:outlineLvl w:val="1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225002986"/>
                <w15:appearance w15:val="hidden"/>
                <w:temporary/>
                <w:showingPlcHdr/>
                <w:placeholder>
                  <w:docPart w:val="38B15585640D42858F453D402503F527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16E6E45A" w:rsidR="16E6E45A">
                  <w:rPr>
                    <w:rFonts w:ascii="Arial" w:hAnsi="Arial" w:cs="Arial" w:asciiTheme="minorAscii" w:hAnsiTheme="minorAscii" w:cstheme="minorAscii"/>
                  </w:rPr>
                  <w:t>Person responsible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="16E6E45A" w:rsidP="16E6E45A" w:rsidRDefault="16E6E45A" w14:paraId="021834C6">
            <w:pPr>
              <w:pStyle w:val="Heading2"/>
              <w:spacing w:after="80"/>
              <w:outlineLvl w:val="1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573914455"/>
                <w15:appearance w15:val="hidden"/>
                <w:temporary/>
                <w:showingPlcHdr/>
                <w:placeholder>
                  <w:docPart w:val="08E5F9ACE6FC46A99970B9ACD40A8779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16E6E45A" w:rsidR="16E6E45A">
                  <w:rPr>
                    <w:rFonts w:ascii="Arial" w:hAnsi="Arial" w:cs="Arial" w:asciiTheme="minorAscii" w:hAnsiTheme="minorAscii" w:cstheme="minorAscii"/>
                  </w:rPr>
                  <w:t>Deadline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</w:tr>
      <w:tr w:rsidR="16E6E45A" w:rsidTr="16E6E45A" w14:paraId="619D90A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5" w:type="dxa"/>
            <w:tcMar/>
          </w:tcPr>
          <w:p w:rsidR="7635FB5D" w:rsidP="16E6E45A" w:rsidRDefault="7635FB5D" w14:paraId="36C51496" w14:textId="240EC922">
            <w:pPr>
              <w:pStyle w:val="ListBullet"/>
              <w:spacing w:after="80"/>
              <w:rPr>
                <w:rFonts w:cs="Arial" w:cstheme="minorAscii"/>
              </w:rPr>
            </w:pPr>
            <w:r w:rsidRPr="16E6E45A" w:rsidR="7635FB5D">
              <w:rPr>
                <w:rFonts w:cs="Arial" w:cstheme="minorAscii"/>
              </w:rPr>
              <w:t xml:space="preserve">Write each of </w:t>
            </w:r>
            <w:r w:rsidRPr="16E6E45A" w:rsidR="7635FB5D">
              <w:rPr>
                <w:rFonts w:cs="Arial" w:cstheme="minorAscii"/>
              </w:rPr>
              <w:t>our</w:t>
            </w:r>
            <w:r w:rsidRPr="16E6E45A" w:rsidR="7635FB5D">
              <w:rPr>
                <w:rFonts w:cs="Arial" w:cstheme="minorAscii"/>
              </w:rPr>
              <w:t xml:space="preserve"> progress reports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  <w:tcMar/>
          </w:tcPr>
          <w:p w:rsidR="16E6E45A" w:rsidP="16E6E45A" w:rsidRDefault="16E6E45A" w14:paraId="1EF81207" w14:textId="2E2BA88F">
            <w:pPr>
              <w:spacing w:after="80"/>
              <w:rPr>
                <w:rFonts w:cs="Arial" w:cstheme="minorAscii"/>
              </w:rPr>
            </w:pPr>
            <w:r w:rsidRPr="16E6E45A" w:rsidR="16E6E45A">
              <w:rPr>
                <w:rFonts w:cs="Arial" w:cstheme="minorAscii"/>
              </w:rPr>
              <w:t>Dylan + Kade + Connor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="1F6B5407" w:rsidP="16E6E45A" w:rsidRDefault="1F6B5407" w14:paraId="5F5361FD" w14:textId="0860C1D4">
            <w:pPr>
              <w:spacing w:after="80"/>
              <w:rPr>
                <w:rFonts w:cs="Arial" w:cstheme="minorAscii"/>
              </w:rPr>
            </w:pPr>
            <w:r w:rsidRPr="16E6E45A" w:rsidR="1F6B5407">
              <w:rPr>
                <w:rFonts w:cs="Arial" w:cstheme="minorAscii"/>
              </w:rPr>
              <w:t>17 April</w:t>
            </w:r>
            <w:r w:rsidRPr="16E6E45A" w:rsidR="16E6E45A">
              <w:rPr>
                <w:rFonts w:cs="Arial" w:cstheme="minorAscii"/>
              </w:rPr>
              <w:t xml:space="preserve"> 2023</w:t>
            </w:r>
          </w:p>
        </w:tc>
      </w:tr>
      <w:tr w:rsidR="16E6E45A" w:rsidTr="16E6E45A" w14:paraId="2B427BB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5" w:type="dxa"/>
            <w:tcMar/>
          </w:tcPr>
          <w:p w:rsidR="506C3485" w:rsidP="16E6E45A" w:rsidRDefault="506C3485" w14:paraId="62867918" w14:textId="52C252CF">
            <w:pPr>
              <w:pStyle w:val="ListBullet"/>
              <w:spacing w:after="80"/>
              <w:rPr>
                <w:rFonts w:cs="Arial" w:cstheme="minorAscii"/>
              </w:rPr>
            </w:pPr>
            <w:r w:rsidRPr="16E6E45A" w:rsidR="506C3485">
              <w:rPr>
                <w:rFonts w:cs="Arial" w:cstheme="minorAscii"/>
              </w:rPr>
              <w:t>Fina</w:t>
            </w:r>
            <w:r w:rsidRPr="16E6E45A" w:rsidR="506C3485">
              <w:rPr>
                <w:rFonts w:cs="Arial" w:cstheme="minorAscii"/>
              </w:rPr>
              <w:t>lize</w:t>
            </w:r>
            <w:r w:rsidRPr="16E6E45A" w:rsidR="506C3485">
              <w:rPr>
                <w:rFonts w:cs="Arial" w:cstheme="minorAscii"/>
              </w:rPr>
              <w:t xml:space="preserve"> ite</w:t>
            </w:r>
            <w:r w:rsidRPr="16E6E45A" w:rsidR="506C3485">
              <w:rPr>
                <w:rFonts w:cs="Arial" w:cstheme="minorAscii"/>
              </w:rPr>
              <w:t>ration 1 work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  <w:tcMar/>
          </w:tcPr>
          <w:p w:rsidR="16E6E45A" w:rsidP="16E6E45A" w:rsidRDefault="16E6E45A" w14:paraId="22846BD0" w14:textId="60BD4FCD">
            <w:pPr>
              <w:spacing w:after="80"/>
              <w:rPr>
                <w:rFonts w:cs="Arial" w:cstheme="minorAscii"/>
              </w:rPr>
            </w:pPr>
            <w:r w:rsidRPr="16E6E45A" w:rsidR="16E6E45A">
              <w:rPr>
                <w:rFonts w:cs="Arial" w:cstheme="minorAscii"/>
              </w:rPr>
              <w:t>Dylan +</w:t>
            </w:r>
            <w:r w:rsidRPr="16E6E45A" w:rsidR="16E6E45A">
              <w:rPr>
                <w:rFonts w:cs="Arial" w:cstheme="minorAscii"/>
              </w:rPr>
              <w:t xml:space="preserve"> Connor </w:t>
            </w:r>
            <w:r w:rsidRPr="16E6E45A" w:rsidR="4030F7CA">
              <w:rPr>
                <w:rFonts w:cs="Arial" w:cstheme="minorAscii"/>
              </w:rPr>
              <w:t>+ Kade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="25D1EA6B" w:rsidP="16E6E45A" w:rsidRDefault="25D1EA6B" w14:paraId="48F1D093" w14:textId="49096A0A">
            <w:pPr>
              <w:spacing w:after="80"/>
              <w:rPr>
                <w:rFonts w:cs="Arial" w:cstheme="minorAscii"/>
              </w:rPr>
            </w:pPr>
            <w:r w:rsidRPr="16E6E45A" w:rsidR="25D1EA6B">
              <w:rPr>
                <w:rFonts w:cs="Arial" w:cstheme="minorAscii"/>
              </w:rPr>
              <w:t>17</w:t>
            </w:r>
            <w:r w:rsidRPr="16E6E45A" w:rsidR="16E6E45A">
              <w:rPr>
                <w:rFonts w:cs="Arial" w:cstheme="minorAscii"/>
              </w:rPr>
              <w:t xml:space="preserve"> </w:t>
            </w:r>
            <w:r w:rsidRPr="16E6E45A" w:rsidR="69C85B14">
              <w:rPr>
                <w:rFonts w:cs="Arial" w:cstheme="minorAscii"/>
              </w:rPr>
              <w:t>April</w:t>
            </w:r>
            <w:r w:rsidRPr="16E6E45A" w:rsidR="16E6E45A">
              <w:rPr>
                <w:rFonts w:cs="Arial" w:cstheme="minorAscii"/>
              </w:rPr>
              <w:t xml:space="preserve"> 2023</w:t>
            </w:r>
          </w:p>
        </w:tc>
      </w:tr>
      <w:tr w:rsidR="16E6E45A" w:rsidTr="16E6E45A" w14:paraId="3336F66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5" w:type="dxa"/>
            <w:tcMar>
              <w:bottom w:w="288" w:type="dxa"/>
            </w:tcMar>
          </w:tcPr>
          <w:p w:rsidR="0FBE7628" w:rsidP="16E6E45A" w:rsidRDefault="0FBE7628" w14:paraId="3F4C282E" w14:textId="7DE59240">
            <w:pPr>
              <w:pStyle w:val="ListBullet"/>
              <w:spacing w:after="80"/>
              <w:rPr>
                <w:rFonts w:cs="Arial" w:cstheme="minorAscii"/>
              </w:rPr>
            </w:pPr>
            <w:r w:rsidRPr="16E6E45A" w:rsidR="0FBE7628">
              <w:rPr>
                <w:rFonts w:cs="Arial" w:cstheme="minorAscii"/>
              </w:rPr>
              <w:t>Have a</w:t>
            </w:r>
            <w:r w:rsidRPr="16E6E45A" w:rsidR="64C29925">
              <w:rPr>
                <w:rFonts w:cs="Arial" w:cstheme="minorAscii"/>
              </w:rPr>
              <w:t xml:space="preserve"> meeting to plan for </w:t>
            </w:r>
            <w:r w:rsidRPr="16E6E45A" w:rsidR="64C29925">
              <w:rPr>
                <w:rFonts w:cs="Arial" w:cstheme="minorAscii"/>
              </w:rPr>
              <w:t>i</w:t>
            </w:r>
            <w:r w:rsidRPr="16E6E45A" w:rsidR="64C29925">
              <w:rPr>
                <w:rFonts w:cs="Arial" w:cstheme="minorAscii"/>
              </w:rPr>
              <w:t>teration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  <w:tcMar>
              <w:bottom w:w="288" w:type="dxa"/>
            </w:tcMar>
          </w:tcPr>
          <w:p w:rsidR="16E6E45A" w:rsidP="16E6E45A" w:rsidRDefault="16E6E45A" w14:paraId="507670F6" w14:textId="0BEE1BA8">
            <w:pPr>
              <w:spacing w:after="80"/>
              <w:rPr>
                <w:rFonts w:cs="Arial" w:cstheme="minorAscii"/>
              </w:rPr>
            </w:pPr>
            <w:r w:rsidRPr="16E6E45A" w:rsidR="16E6E45A">
              <w:rPr>
                <w:rFonts w:cs="Arial" w:cstheme="minorAscii"/>
              </w:rPr>
              <w:t>Kade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="3AAEE057" w:rsidP="16E6E45A" w:rsidRDefault="3AAEE057" w14:paraId="4DD69F78" w14:textId="0812BED3">
            <w:pPr>
              <w:spacing w:after="80"/>
              <w:rPr>
                <w:rFonts w:cs="Arial" w:cstheme="minorAscii"/>
              </w:rPr>
            </w:pPr>
            <w:r w:rsidRPr="16E6E45A" w:rsidR="3AAEE057">
              <w:rPr>
                <w:rFonts w:cs="Arial" w:cstheme="minorAscii"/>
              </w:rPr>
              <w:t>23</w:t>
            </w:r>
            <w:r w:rsidRPr="16E6E45A" w:rsidR="16E6E45A">
              <w:rPr>
                <w:rFonts w:cs="Arial" w:cstheme="minorAscii"/>
              </w:rPr>
              <w:t xml:space="preserve"> </w:t>
            </w:r>
            <w:r w:rsidRPr="16E6E45A" w:rsidR="75E3DADC">
              <w:rPr>
                <w:rFonts w:cs="Arial" w:cstheme="minorAscii"/>
              </w:rPr>
              <w:t>April</w:t>
            </w:r>
            <w:r w:rsidRPr="16E6E45A" w:rsidR="16E6E45A">
              <w:rPr>
                <w:rFonts w:cs="Arial" w:cstheme="minorAscii"/>
              </w:rPr>
              <w:t xml:space="preserve"> 2023</w:t>
            </w:r>
          </w:p>
        </w:tc>
      </w:tr>
    </w:tbl>
    <w:p w:rsidR="16E6E45A" w:rsidP="16E6E45A" w:rsidRDefault="16E6E45A" w14:paraId="3BC5C010" w14:textId="79F74BF2">
      <w:pPr>
        <w:pStyle w:val="Heading1"/>
        <w:rPr>
          <w:rFonts w:cs="Arial" w:cstheme="minorAscii"/>
        </w:rPr>
      </w:pPr>
    </w:p>
    <w:p w:rsidRPr="000547C0" w:rsidR="002B2D13" w:rsidP="16E6E45A" w:rsidRDefault="00C1744B" w14:paraId="2697D922" w14:textId="3F83B29C">
      <w:pPr>
        <w:pStyle w:val="Heading1"/>
        <w:jc w:val="left"/>
        <w:rPr>
          <w:rFonts w:ascii="Arial" w:hAnsi="Arial" w:cs="Arial" w:asciiTheme="minorAscii" w:hAnsiTheme="minorAscii" w:cstheme="minorAscii"/>
          <w:color w:val="1F497D" w:themeColor="text2"/>
        </w:rPr>
      </w:pPr>
      <w:sdt>
        <w:sdtPr>
          <w:id w:val="1128599571"/>
          <w15:appearance w15:val="hidden"/>
          <w:temporary/>
          <w:showingPlcHdr/>
          <w:placeholder>
            <w:docPart w:val="1DABD1B759084018B4D181E81474B300"/>
          </w:placeholder>
          <w:rPr>
            <w:rFonts w:ascii="Arial" w:hAnsi="Arial" w:cs="Arial" w:asciiTheme="minorAscii" w:hAnsiTheme="minorAscii" w:cstheme="minorAscii"/>
            <w:color w:val="1F497D" w:themeColor="text2" w:themeTint="FF" w:themeShade="FF"/>
          </w:rPr>
        </w:sdtPr>
        <w:sdtContent>
          <w:r w:rsidRPr="16E6E45A" w:rsidR="006344A8">
            <w:rPr>
              <w:rFonts w:ascii="Arial" w:hAnsi="Arial" w:cs="Arial" w:asciiTheme="minorAscii" w:hAnsiTheme="minorAscii" w:cstheme="minorAscii"/>
              <w:i w:val="0"/>
              <w:iCs w:val="0"/>
              <w:color w:val="1F497D" w:themeColor="text2" w:themeTint="FF" w:themeShade="FF"/>
            </w:rPr>
            <w:t>Other Information</w:t>
          </w:r>
        </w:sdtContent>
        <w:sdtEndPr>
          <w:rPr>
            <w:rFonts w:ascii="Arial" w:hAnsi="Arial" w:cs="Arial" w:asciiTheme="minorAscii" w:hAnsiTheme="minorAscii" w:cstheme="minorAscii"/>
            <w:color w:val="1F497D" w:themeColor="text2" w:themeTint="FF" w:themeShade="FF"/>
          </w:rPr>
        </w:sdtEndPr>
      </w:sdt>
    </w:p>
    <w:p w:rsidRPr="000547C0" w:rsidR="002B2D13" w:rsidRDefault="00C1744B" w14:paraId="3BC81F59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/>
      <w:sdtContent>
        <w:p w:rsidRPr="000547C0" w:rsidR="002B2D13" w:rsidRDefault="006344A8" w14:paraId="07676790" w14:textId="77777777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:rsidRPr="000547C0" w:rsidR="00212D56" w:rsidP="00212D56" w:rsidRDefault="00212D56" w14:paraId="3CD0098F" w14:textId="61EBDF0E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:rsidRPr="000547C0" w:rsidR="00212D56" w:rsidP="009E41AA" w:rsidRDefault="00212D56" w14:paraId="140B9928" w14:textId="776658FC">
      <w:pPr>
        <w:rPr>
          <w:rFonts w:cs="Arial" w:cstheme="minorAscii"/>
        </w:rPr>
      </w:pPr>
      <w:r w:rsidRPr="009E41AA" w:rsidR="60975C36">
        <w:rPr>
          <w:rFonts w:cs="Arial" w:cstheme="minorAscii"/>
        </w:rPr>
        <w:t>27</w:t>
      </w:r>
      <w:r w:rsidRPr="009E41AA" w:rsidR="60975C36">
        <w:rPr>
          <w:rFonts w:cs="Arial" w:cstheme="minorAscii"/>
          <w:vertAlign w:val="superscript"/>
        </w:rPr>
        <w:t>th</w:t>
      </w:r>
      <w:r w:rsidRPr="009E41AA" w:rsidR="60975C36">
        <w:rPr>
          <w:rFonts w:cs="Arial" w:cstheme="minorAscii"/>
        </w:rPr>
        <w:t xml:space="preserve"> of April</w:t>
      </w:r>
    </w:p>
    <w:p w:rsidRPr="000547C0" w:rsidR="00212D56" w:rsidRDefault="00212D56" w14:paraId="1C4E2CA6" w14:textId="7FE0182E">
      <w:pPr>
        <w:rPr>
          <w:rFonts w:cstheme="minorHAnsi"/>
        </w:rPr>
      </w:pPr>
    </w:p>
    <w:p w:rsidRPr="000547C0" w:rsidR="000547C0" w:rsidRDefault="000547C0" w14:paraId="530C9891" w14:textId="4BDD5A4D">
      <w:pPr>
        <w:rPr>
          <w:rFonts w:cstheme="minorHAnsi"/>
        </w:rPr>
      </w:pPr>
    </w:p>
    <w:p w:rsidRPr="000547C0" w:rsidR="000547C0" w:rsidP="47F4CB32" w:rsidRDefault="000547C0" w14:paraId="05DE148B" w14:textId="44FA8509">
      <w:pPr>
        <w:pStyle w:val="Normal"/>
        <w:rPr>
          <w:rFonts w:ascii="Arial" w:hAnsi="Arial" w:cs="Arial" w:asciiTheme="minorAscii" w:hAnsiTheme="minorAscii" w:cstheme="minorAscii"/>
        </w:rPr>
      </w:pPr>
    </w:p>
    <w:sectPr w:rsidRPr="000547C0" w:rsidR="000547C0">
      <w:footerReference w:type="default" r:id="rId10"/>
      <w:footerReference w:type="first" r:id="rId11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  <w:headerReference w:type="default" r:id="Rab66cdd6db744ed5"/>
      <w:headerReference w:type="first" r:id="R8b7f9714b42c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744B" w:rsidRDefault="00C1744B" w14:paraId="7C31EF32" w14:textId="77777777">
      <w:pPr>
        <w:spacing w:before="0" w:after="0"/>
      </w:pPr>
      <w:r>
        <w:separator/>
      </w:r>
    </w:p>
  </w:endnote>
  <w:endnote w:type="continuationSeparator" w:id="0">
    <w:p w:rsidR="00C1744B" w:rsidRDefault="00C1744B" w14:paraId="2F190730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2A3BE06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782" w:rsidP="00212D56" w:rsidRDefault="00E25782" w14:paraId="265D50A5" w14:textId="77777777">
    <w:pPr>
      <w:pStyle w:val="Footer"/>
      <w:tabs>
        <w:tab w:val="right" w:pos="10206"/>
      </w:tabs>
      <w:jc w:val="both"/>
    </w:pPr>
  </w:p>
  <w:p w:rsidR="00212D56" w:rsidP="00212D56" w:rsidRDefault="00212D56" w14:paraId="3B7DB7DA" w14:textId="436C21E6">
    <w:pPr>
      <w:pStyle w:val="Footer"/>
      <w:tabs>
        <w:tab w:val="right" w:pos="10206"/>
      </w:tabs>
      <w:jc w:val="both"/>
      <w:rPr>
        <w:b/>
        <w:bCs/>
        <w:sz w:val="24"/>
        <w:szCs w:val="24"/>
      </w:rPr>
    </w:pPr>
    <w:r w:rsidRPr="00212D56">
      <w:t>ITPM5.248 Agile Projects</w:t>
    </w:r>
    <w:r>
      <w:tab/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212D56" w:rsidP="00212D56" w:rsidRDefault="00212D56" w14:paraId="30D20000" w14:textId="58C3CA4C">
    <w:pPr>
      <w:pStyle w:val="Footer"/>
      <w:tabs>
        <w:tab w:val="right" w:pos="10206"/>
      </w:tabs>
      <w:jc w:val="both"/>
    </w:pPr>
    <w:r w:rsidRPr="00212D56"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744B" w:rsidRDefault="00C1744B" w14:paraId="3C008039" w14:textId="77777777">
      <w:pPr>
        <w:spacing w:before="0" w:after="0"/>
      </w:pPr>
      <w:r>
        <w:separator/>
      </w:r>
    </w:p>
  </w:footnote>
  <w:footnote w:type="continuationSeparator" w:id="0">
    <w:p w:rsidR="00C1744B" w:rsidRDefault="00C1744B" w14:paraId="17B536C7" w14:textId="77777777">
      <w:pPr>
        <w:spacing w:before="0" w:after="0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5"/>
      <w:gridCol w:w="3405"/>
      <w:gridCol w:w="3405"/>
    </w:tblGrid>
    <w:tr w:rsidR="3BE68AC0" w:rsidTr="3BE68AC0" w14:paraId="4416D503">
      <w:trPr>
        <w:trHeight w:val="300"/>
      </w:trPr>
      <w:tc>
        <w:tcPr>
          <w:tcW w:w="3405" w:type="dxa"/>
          <w:tcMar/>
        </w:tcPr>
        <w:p w:rsidR="3BE68AC0" w:rsidP="3BE68AC0" w:rsidRDefault="3BE68AC0" w14:paraId="2967670A" w14:textId="046CFED3">
          <w:pPr>
            <w:pStyle w:val="Header"/>
            <w:bidi w:val="0"/>
            <w:ind w:left="-115"/>
            <w:jc w:val="left"/>
          </w:pPr>
        </w:p>
      </w:tc>
      <w:tc>
        <w:tcPr>
          <w:tcW w:w="3405" w:type="dxa"/>
          <w:tcMar/>
        </w:tcPr>
        <w:p w:rsidR="3BE68AC0" w:rsidP="3BE68AC0" w:rsidRDefault="3BE68AC0" w14:paraId="5FE40CE3" w14:textId="7CA99512">
          <w:pPr>
            <w:pStyle w:val="Header"/>
            <w:bidi w:val="0"/>
            <w:jc w:val="center"/>
          </w:pPr>
        </w:p>
      </w:tc>
      <w:tc>
        <w:tcPr>
          <w:tcW w:w="3405" w:type="dxa"/>
          <w:tcMar/>
        </w:tcPr>
        <w:p w:rsidR="3BE68AC0" w:rsidP="3BE68AC0" w:rsidRDefault="3BE68AC0" w14:paraId="5FE2E8EB" w14:textId="6E3121CF">
          <w:pPr>
            <w:pStyle w:val="Header"/>
            <w:bidi w:val="0"/>
            <w:ind w:right="-115"/>
            <w:jc w:val="right"/>
          </w:pPr>
        </w:p>
      </w:tc>
    </w:tr>
  </w:tbl>
  <w:p w:rsidR="3BE68AC0" w:rsidP="3BE68AC0" w:rsidRDefault="3BE68AC0" w14:paraId="16D822D4" w14:textId="76FF79E2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5"/>
      <w:gridCol w:w="3405"/>
      <w:gridCol w:w="3405"/>
    </w:tblGrid>
    <w:tr w:rsidR="3BE68AC0" w:rsidTr="3BE68AC0" w14:paraId="7C94576A">
      <w:trPr>
        <w:trHeight w:val="300"/>
      </w:trPr>
      <w:tc>
        <w:tcPr>
          <w:tcW w:w="3405" w:type="dxa"/>
          <w:tcMar/>
        </w:tcPr>
        <w:p w:rsidR="3BE68AC0" w:rsidP="3BE68AC0" w:rsidRDefault="3BE68AC0" w14:paraId="3E3274FB" w14:textId="573FF72B">
          <w:pPr>
            <w:pStyle w:val="Header"/>
            <w:bidi w:val="0"/>
            <w:ind w:left="-115"/>
            <w:jc w:val="left"/>
          </w:pPr>
        </w:p>
      </w:tc>
      <w:tc>
        <w:tcPr>
          <w:tcW w:w="3405" w:type="dxa"/>
          <w:tcMar/>
        </w:tcPr>
        <w:p w:rsidR="3BE68AC0" w:rsidP="3BE68AC0" w:rsidRDefault="3BE68AC0" w14:paraId="2FB04F43" w14:textId="17F1A9C3">
          <w:pPr>
            <w:pStyle w:val="Header"/>
            <w:bidi w:val="0"/>
            <w:jc w:val="center"/>
          </w:pPr>
        </w:p>
      </w:tc>
      <w:tc>
        <w:tcPr>
          <w:tcW w:w="3405" w:type="dxa"/>
          <w:tcMar/>
        </w:tcPr>
        <w:p w:rsidR="3BE68AC0" w:rsidP="3BE68AC0" w:rsidRDefault="3BE68AC0" w14:paraId="1EAB626B" w14:textId="3940FC37">
          <w:pPr>
            <w:pStyle w:val="Header"/>
            <w:bidi w:val="0"/>
            <w:ind w:right="-115"/>
            <w:jc w:val="right"/>
          </w:pPr>
        </w:p>
      </w:tc>
    </w:tr>
  </w:tbl>
  <w:p w:rsidR="3BE68AC0" w:rsidP="3BE68AC0" w:rsidRDefault="3BE68AC0" w14:paraId="25E7F6BC" w14:textId="60FA430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leDJanfT63c7A" int2:id="arNQt2uJ">
      <int2:state int2:type="AugLoop_Text_Critique" int2:value="Rejected"/>
    </int2:textHash>
    <int2:bookmark int2:bookmarkName="_Int_0u4l4zWn" int2:invalidationBookmarkName="" int2:hashCode="85ldT7D/7e7Kq7" int2:id="PgPNbPTD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384b8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76c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9">
    <w:abstractNumId w:val="6"/>
  </w:num>
  <w:num w:numId="8">
    <w:abstractNumId w:val="5"/>
  </w: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56884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88461C"/>
    <w:rsid w:val="009E41A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23CA465"/>
    <w:rsid w:val="05FCB59D"/>
    <w:rsid w:val="0607DEB1"/>
    <w:rsid w:val="0839F1F5"/>
    <w:rsid w:val="085DEF8B"/>
    <w:rsid w:val="08CDC577"/>
    <w:rsid w:val="091AAF4D"/>
    <w:rsid w:val="0A261081"/>
    <w:rsid w:val="0AF6FA7C"/>
    <w:rsid w:val="0B20D8F1"/>
    <w:rsid w:val="0B382132"/>
    <w:rsid w:val="0C634C01"/>
    <w:rsid w:val="0DE20342"/>
    <w:rsid w:val="0EC2AA18"/>
    <w:rsid w:val="0F17BB8F"/>
    <w:rsid w:val="0F8F7AA6"/>
    <w:rsid w:val="0FBE7628"/>
    <w:rsid w:val="101A3B82"/>
    <w:rsid w:val="10732C80"/>
    <w:rsid w:val="1171414A"/>
    <w:rsid w:val="11846E0A"/>
    <w:rsid w:val="118B749A"/>
    <w:rsid w:val="11E24844"/>
    <w:rsid w:val="12608A80"/>
    <w:rsid w:val="13AF4398"/>
    <w:rsid w:val="14238D47"/>
    <w:rsid w:val="16D1367C"/>
    <w:rsid w:val="16E6E45A"/>
    <w:rsid w:val="16FCD094"/>
    <w:rsid w:val="1768B5A0"/>
    <w:rsid w:val="17BEBCA0"/>
    <w:rsid w:val="1898A0F5"/>
    <w:rsid w:val="189E11B2"/>
    <w:rsid w:val="1B759B42"/>
    <w:rsid w:val="1BE685C9"/>
    <w:rsid w:val="1C7B78F7"/>
    <w:rsid w:val="1DCB6AF2"/>
    <w:rsid w:val="1F6B5407"/>
    <w:rsid w:val="1FB319B9"/>
    <w:rsid w:val="214EEA1A"/>
    <w:rsid w:val="21686136"/>
    <w:rsid w:val="21A7F05D"/>
    <w:rsid w:val="240A0495"/>
    <w:rsid w:val="248A541A"/>
    <w:rsid w:val="25371862"/>
    <w:rsid w:val="25B5F2B1"/>
    <w:rsid w:val="25D1EA6B"/>
    <w:rsid w:val="2626247B"/>
    <w:rsid w:val="26AEBD10"/>
    <w:rsid w:val="26C51D41"/>
    <w:rsid w:val="26EA3E7C"/>
    <w:rsid w:val="27C1F4DC"/>
    <w:rsid w:val="28122700"/>
    <w:rsid w:val="28305E64"/>
    <w:rsid w:val="29C83CB4"/>
    <w:rsid w:val="2AF9959E"/>
    <w:rsid w:val="2B12BDFB"/>
    <w:rsid w:val="2B75BAA3"/>
    <w:rsid w:val="2BFB278A"/>
    <w:rsid w:val="2C7285D1"/>
    <w:rsid w:val="2D21BE57"/>
    <w:rsid w:val="2D96F7EB"/>
    <w:rsid w:val="2E13B30C"/>
    <w:rsid w:val="3168D722"/>
    <w:rsid w:val="3196B2EF"/>
    <w:rsid w:val="31A4C436"/>
    <w:rsid w:val="320080CD"/>
    <w:rsid w:val="32140928"/>
    <w:rsid w:val="3269AB24"/>
    <w:rsid w:val="3283E771"/>
    <w:rsid w:val="3304A783"/>
    <w:rsid w:val="3523E55D"/>
    <w:rsid w:val="364F4245"/>
    <w:rsid w:val="37FB50EA"/>
    <w:rsid w:val="380D09A3"/>
    <w:rsid w:val="39248D6E"/>
    <w:rsid w:val="3AAEE057"/>
    <w:rsid w:val="3BE68AC0"/>
    <w:rsid w:val="3DD26AE1"/>
    <w:rsid w:val="3E2A4F5D"/>
    <w:rsid w:val="3EBF368C"/>
    <w:rsid w:val="3F37A29E"/>
    <w:rsid w:val="3F6E3B42"/>
    <w:rsid w:val="4030F7CA"/>
    <w:rsid w:val="405B0C6A"/>
    <w:rsid w:val="431AB8E7"/>
    <w:rsid w:val="4329F12A"/>
    <w:rsid w:val="434E52EB"/>
    <w:rsid w:val="435B276E"/>
    <w:rsid w:val="43873B0F"/>
    <w:rsid w:val="4677964B"/>
    <w:rsid w:val="472D06A5"/>
    <w:rsid w:val="47462F02"/>
    <w:rsid w:val="47F4CB32"/>
    <w:rsid w:val="499FA85E"/>
    <w:rsid w:val="4AC1E77D"/>
    <w:rsid w:val="4BD050EF"/>
    <w:rsid w:val="4BEBE30C"/>
    <w:rsid w:val="4CDC0CD4"/>
    <w:rsid w:val="506C3485"/>
    <w:rsid w:val="508F76A9"/>
    <w:rsid w:val="50D3E8EB"/>
    <w:rsid w:val="525AB537"/>
    <w:rsid w:val="52DECC0B"/>
    <w:rsid w:val="53A7ABD7"/>
    <w:rsid w:val="5400DD98"/>
    <w:rsid w:val="5642C80B"/>
    <w:rsid w:val="57479D76"/>
    <w:rsid w:val="581D00B7"/>
    <w:rsid w:val="58E36DD7"/>
    <w:rsid w:val="59921DC5"/>
    <w:rsid w:val="5A05DBE8"/>
    <w:rsid w:val="5A1F4D7C"/>
    <w:rsid w:val="5A82B8B7"/>
    <w:rsid w:val="5C1B0E99"/>
    <w:rsid w:val="5C779743"/>
    <w:rsid w:val="5DCE3212"/>
    <w:rsid w:val="5DCE7E5E"/>
    <w:rsid w:val="5E0FC1FE"/>
    <w:rsid w:val="5E103938"/>
    <w:rsid w:val="5F6CC3F3"/>
    <w:rsid w:val="5FBEA0D5"/>
    <w:rsid w:val="605BF50F"/>
    <w:rsid w:val="60975C36"/>
    <w:rsid w:val="60EE7FBC"/>
    <w:rsid w:val="62CC0D10"/>
    <w:rsid w:val="6434C876"/>
    <w:rsid w:val="64C29925"/>
    <w:rsid w:val="64F1EB96"/>
    <w:rsid w:val="64F4096A"/>
    <w:rsid w:val="675DC140"/>
    <w:rsid w:val="67FCEFD5"/>
    <w:rsid w:val="681EE4BA"/>
    <w:rsid w:val="69C85B14"/>
    <w:rsid w:val="6B90D214"/>
    <w:rsid w:val="6C997073"/>
    <w:rsid w:val="6CF255DD"/>
    <w:rsid w:val="6DE3829F"/>
    <w:rsid w:val="6EA8561E"/>
    <w:rsid w:val="6FA69581"/>
    <w:rsid w:val="6FACA9C5"/>
    <w:rsid w:val="7046E83A"/>
    <w:rsid w:val="70E5AD66"/>
    <w:rsid w:val="7140DCE3"/>
    <w:rsid w:val="71F86679"/>
    <w:rsid w:val="72D2B250"/>
    <w:rsid w:val="74B61C8B"/>
    <w:rsid w:val="75E3DADC"/>
    <w:rsid w:val="762C357C"/>
    <w:rsid w:val="7635FB5D"/>
    <w:rsid w:val="76B2AF3F"/>
    <w:rsid w:val="77ABFFEF"/>
    <w:rsid w:val="7AB5A434"/>
    <w:rsid w:val="7B7496CC"/>
    <w:rsid w:val="7B862062"/>
    <w:rsid w:val="7E8AAF7B"/>
    <w:rsid w:val="7EA38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eader" Target="header.xml" Id="Rab66cdd6db744ed5" /><Relationship Type="http://schemas.openxmlformats.org/officeDocument/2006/relationships/header" Target="header2.xml" Id="R8b7f9714b42c4337" /><Relationship Type="http://schemas.microsoft.com/office/2020/10/relationships/intelligence" Target="intelligence2.xml" Id="R57974ff8119a4fd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531D4EDA5A894EFCBF25FAA751767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A7E52-98ED-488C-BCD5-2AF7F47E5C62}"/>
      </w:docPartPr>
      <w:docPartBody>
        <w:p w:rsidR="00515850" w:rsidRDefault="002779AB">
          <w:pPr>
            <w:pStyle w:val="531D4EDA5A894EFCBF25FAA751767A70"/>
          </w:pPr>
          <w:r w:rsidRPr="00E048B4">
            <w:t>Enter note taker here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5CD3DD750F1A4716B343B35D60F64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92393-3F13-4756-942E-5F6CCBAFD5F7}"/>
      </w:docPartPr>
      <w:docPartBody>
        <w:p w:rsidR="00515850" w:rsidRDefault="002779AB">
          <w:pPr>
            <w:pStyle w:val="5CD3DD750F1A4716B343B35D60F64826"/>
          </w:pPr>
          <w:r>
            <w:t>Enter agenda item here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93DAE63784FD4FECB77146561E7BA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78AC-9B2E-4697-8140-861BD4645352}"/>
      </w:docPartPr>
      <w:docPartBody>
        <w:p w:rsidR="00515850" w:rsidRDefault="002779AB">
          <w:pPr>
            <w:pStyle w:val="93DAE63784FD4FECB77146561E7BAED2"/>
          </w:pPr>
          <w:r>
            <w:t>Enter presenter here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1411D62C0C334F1D8E30FCCB76E9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F34F6-1C8B-4207-B528-5C75437FD7FD}"/>
      </w:docPartPr>
      <w:docPartBody>
        <w:p w:rsidR="00515850" w:rsidRDefault="002779AB">
          <w:pPr>
            <w:pStyle w:val="1411D62C0C334F1D8E30FCCB76E9F956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4E8AA598182647F7844D1F3C583D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F0CD-E3AA-44DB-A459-40ACD6D4AB9C}"/>
      </w:docPartPr>
      <w:docPartBody>
        <w:p w:rsidR="00515850" w:rsidRDefault="002779AB">
          <w:pPr>
            <w:pStyle w:val="4E8AA598182647F7844D1F3C583D30E8"/>
          </w:pPr>
          <w:r>
            <w:t>Enter conclusions here.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7993182590584F36B47553EF4FB8B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2A964-C149-4117-A3AB-1ABAE391D787}"/>
      </w:docPartPr>
      <w:docPartBody>
        <w:p w:rsidR="00515850" w:rsidRDefault="002779AB">
          <w:pPr>
            <w:pStyle w:val="7993182590584F36B47553EF4FB8B150"/>
          </w:pPr>
          <w:r>
            <w:t>Enter action items here</w:t>
          </w:r>
        </w:p>
      </w:docPartBody>
    </w:docPart>
    <w:docPart>
      <w:docPartPr>
        <w:name w:val="AED49F8CF3E945BC935C7A64B9C3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6564-B3BB-4E17-967C-94564D4F5CE4}"/>
      </w:docPartPr>
      <w:docPartBody>
        <w:p w:rsidR="00515850" w:rsidRDefault="002779AB">
          <w:pPr>
            <w:pStyle w:val="AED49F8CF3E945BC935C7A64B9C3F472"/>
          </w:pPr>
          <w:r>
            <w:t>Enter person responsible here</w:t>
          </w:r>
        </w:p>
      </w:docPartBody>
    </w:docPart>
    <w:docPart>
      <w:docPartPr>
        <w:name w:val="4248DFA4C9C34A9AA2EA18786506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D841-25F9-4930-BE9F-DFDDB3B34D85}"/>
      </w:docPartPr>
      <w:docPartBody>
        <w:p w:rsidR="00515850" w:rsidRDefault="002779AB">
          <w:pPr>
            <w:pStyle w:val="4248DFA4C9C34A9AA2EA187865066F99"/>
          </w:pPr>
          <w:r>
            <w:t>Enter deadline here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7C5513B57B4847C581F647D18F29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3D63-163D-4F6E-88C1-44DB31288386}"/>
      </w:docPartPr>
      <w:docPartBody>
        <w:p w:rsidR="00515850" w:rsidRDefault="002779AB">
          <w:pPr>
            <w:pStyle w:val="7C5513B57B4847C581F647D18F293CA0"/>
          </w:pPr>
          <w:r>
            <w:t>Enter agenda item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1191D00890F547AF9B960B581C8BF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17C82-65EF-4FE0-9FDD-294F0AFEE75C}"/>
      </w:docPartPr>
      <w:docPartBody>
        <w:p w:rsidR="00515850" w:rsidRDefault="002779AB">
          <w:pPr>
            <w:pStyle w:val="1191D00890F547AF9B960B581C8BFC79"/>
          </w:pPr>
          <w:r>
            <w:t>Enter presenter here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15850" w:rsidRDefault="002779AB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Anderson Dylan Peter</lastModifiedBy>
  <revision>7</revision>
  <dcterms:created xsi:type="dcterms:W3CDTF">2021-08-05T00:04:00.0000000Z</dcterms:created>
  <dcterms:modified xsi:type="dcterms:W3CDTF">2023-05-15T01:44:21.4435432Z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