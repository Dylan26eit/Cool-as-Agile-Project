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533" w:rsidP="001C4533" w:rsidRDefault="00B777C6" w14:paraId="59D18B1F" w14:textId="77777777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:rsidR="001C4533" w:rsidP="45137A3F" w:rsidRDefault="001C4533" w14:paraId="63BD5093" w14:textId="674F142B">
      <w:pPr>
        <w:pBdr>
          <w:top w:val="single" w:color="FF000000" w:sz="4" w:space="1"/>
          <w:left w:val="single" w:color="FF000000" w:sz="4" w:space="4"/>
          <w:bottom w:val="single" w:color="FF000000" w:sz="4" w:space="14"/>
          <w:right w:val="single" w:color="FF000000" w:sz="4" w:space="4"/>
        </w:pBdr>
        <w:shd w:val="clear" w:color="auto" w:fill="365F91" w:themeFill="accent1" w:themeFillShade="BF"/>
        <w:spacing w:line="276" w:lineRule="auto"/>
        <w:rPr>
          <w:rFonts w:cs="Arial" w:cstheme="minorAscii"/>
          <w:color w:val="FFFFFF" w:themeColor="background1"/>
          <w:sz w:val="28"/>
          <w:szCs w:val="28"/>
        </w:rPr>
      </w:pP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1.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Please make sure you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>complete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this Report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related to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each meeting for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your 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Practical Project – Iteration </w:t>
      </w:r>
      <w:r w:rsidRPr="45137A3F" w:rsidR="510DE28F">
        <w:rPr>
          <w:rFonts w:cs="Arial" w:cstheme="minorAscii"/>
          <w:color w:val="FFFFFF" w:themeColor="background1" w:themeTint="FF" w:themeShade="FF"/>
          <w:sz w:val="28"/>
          <w:szCs w:val="28"/>
        </w:rPr>
        <w:t>2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 </w:t>
      </w:r>
      <w:r w:rsidRPr="45137A3F" w:rsidR="00B777C6">
        <w:rPr>
          <w:rFonts w:cs="Arial" w:cstheme="minorAscii"/>
          <w:color w:val="FFFFFF" w:themeColor="background1" w:themeTint="FF" w:themeShade="FF"/>
          <w:sz w:val="28"/>
          <w:szCs w:val="28"/>
        </w:rPr>
        <w:t>below</w:t>
      </w:r>
      <w:r w:rsidRPr="45137A3F" w:rsidR="001C4533">
        <w:rPr>
          <w:rFonts w:cs="Arial" w:cstheme="minorAscii"/>
          <w:color w:val="FFFFFF" w:themeColor="background1" w:themeTint="FF" w:themeShade="FF"/>
          <w:sz w:val="28"/>
          <w:szCs w:val="28"/>
        </w:rPr>
        <w:t xml:space="preserve">.  </w:t>
      </w:r>
    </w:p>
    <w:p w:rsidRPr="000547C0" w:rsidR="00B777C6" w:rsidP="001C4533" w:rsidRDefault="001C4533" w14:paraId="47E837EF" w14:textId="3D4C106D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:rsidRPr="000547C0" w:rsidR="00E25782" w:rsidP="45137A3F" w:rsidRDefault="00ED3BB1" w14:paraId="725E4A89" w14:textId="0ACF4E26">
      <w:pPr>
        <w:pStyle w:val="Title"/>
        <w:rPr>
          <w:rFonts w:ascii="Arial" w:hAnsi="Arial" w:cs="Arial" w:asciiTheme="minorAscii" w:hAnsiTheme="minorAscii" w:cstheme="minorAscii"/>
          <w:color w:val="1F497D" w:themeColor="text2"/>
        </w:rPr>
      </w:pPr>
      <w:r w:rsidRPr="45137A3F" w:rsidR="00ED3BB1">
        <w:rPr>
          <w:rFonts w:ascii="Arial" w:hAnsi="Arial" w:cs="Arial" w:asciiTheme="minorAscii" w:hAnsiTheme="minorAscii" w:cstheme="minorAscii"/>
          <w:color w:val="1F497D" w:themeColor="text2" w:themeTint="FF" w:themeShade="FF"/>
        </w:rPr>
        <w:t xml:space="preserve">Practical Project - Iteration </w:t>
      </w:r>
      <w:r w:rsidRPr="45137A3F" w:rsidR="4D1046A5">
        <w:rPr>
          <w:rFonts w:ascii="Arial" w:hAnsi="Arial" w:cs="Arial" w:asciiTheme="minorAscii" w:hAnsiTheme="minorAscii" w:cstheme="minorAscii"/>
          <w:color w:val="1F497D" w:themeColor="text2" w:themeTint="FF" w:themeShade="FF"/>
        </w:rPr>
        <w:t>2</w:t>
      </w:r>
    </w:p>
    <w:p w:rsidRPr="0020000C" w:rsidR="00B777C6" w:rsidP="00E25782" w:rsidRDefault="00F03EE3" w14:paraId="6AA03528" w14:textId="430DE8BD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Pr="0020000C" w:rsidR="00E25782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Pr="0020000C" w:rsid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Pr="000547C0" w:rsidR="002B2D13" w:rsidTr="59C34EC0" w14:paraId="771239B5" w14:textId="77777777">
        <w:tc>
          <w:tcPr>
            <w:tcW w:w="5932" w:type="dxa"/>
            <w:tcMar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tcMar/>
            <w:vAlign w:val="bottom"/>
          </w:tcPr>
          <w:p w:rsidR="4A9CDA4E" w:rsidP="45137A3F" w:rsidRDefault="4A9CDA4E" w14:paraId="58145E9E" w14:textId="10696340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59C34EC0" w:rsidR="4A9CDA4E">
              <w:rPr>
                <w:rFonts w:ascii="Arial" w:hAnsi="Arial" w:cs="Arial" w:asciiTheme="minorAscii" w:hAnsiTheme="minorAscii" w:cstheme="minorAscii"/>
              </w:rPr>
              <w:t xml:space="preserve">Monday, </w:t>
            </w:r>
            <w:r w:rsidRPr="59C34EC0" w:rsidR="1051D7A0">
              <w:rPr>
                <w:rFonts w:ascii="Arial" w:hAnsi="Arial" w:cs="Arial" w:asciiTheme="minorAscii" w:hAnsiTheme="minorAscii" w:cstheme="minorAscii"/>
              </w:rPr>
              <w:t>May 22</w:t>
            </w:r>
            <w:r w:rsidRPr="59C34EC0" w:rsidR="4A9CDA4E">
              <w:rPr>
                <w:rFonts w:ascii="Arial" w:hAnsi="Arial" w:cs="Arial" w:asciiTheme="minorAscii" w:hAnsiTheme="minorAscii" w:cstheme="minorAscii"/>
              </w:rPr>
              <w:t>, 2023</w:t>
            </w:r>
          </w:p>
          <w:p w:rsidRPr="000547C0" w:rsidR="00D62E01" w:rsidP="45137A3F" w:rsidRDefault="00D62E01" w14:paraId="3C5464D8" w14:textId="1F7595F1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45137A3F" w:rsidR="7208CA06">
              <w:rPr>
                <w:rFonts w:ascii="Arial" w:hAnsi="Arial" w:cs="Arial" w:asciiTheme="minorAscii" w:hAnsiTheme="minorAscii" w:cstheme="minorAscii"/>
              </w:rPr>
              <w:t>3:00pm</w:t>
            </w:r>
          </w:p>
          <w:p w:rsidRPr="000547C0" w:rsidR="002B2D13" w:rsidP="45137A3F" w:rsidRDefault="00D62E01" w14:paraId="0CAD7FF3" w14:textId="08408A75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r w:rsidRPr="45137A3F" w:rsidR="7208CA06">
              <w:rPr>
                <w:rFonts w:ascii="Arial" w:hAnsi="Arial" w:cs="Arial" w:asciiTheme="minorAscii" w:hAnsiTheme="minorAscii" w:cstheme="minorAscii"/>
              </w:rPr>
              <w:t>Online</w:t>
            </w:r>
          </w:p>
          <w:p w:rsidR="45137A3F" w:rsidRDefault="45137A3F" w14:paraId="5A04FCB2"/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59C34EC0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59C34EC0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00212D56" w:rsidRDefault="001C4533" w14:paraId="641BFFAF" w14:textId="1AE6CF59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45137A3F" w:rsidRDefault="001C4533" w14:paraId="4FD9BE94" w14:textId="515FA1AB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330C18E8">
              <w:rPr>
                <w:rFonts w:cs="Arial" w:cstheme="minorAscii"/>
              </w:rPr>
              <w:t>Picollo</w:t>
            </w:r>
          </w:p>
        </w:tc>
      </w:tr>
      <w:tr w:rsidRPr="000547C0" w:rsidR="002B2D13" w:rsidTr="59C34EC0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45137A3F" w:rsidRDefault="00C1744B" w14:paraId="7A298D8A" w14:textId="3EBAD235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left"/>
            </w:pPr>
            <w:r w:rsidRPr="45137A3F" w:rsidR="460A530A">
              <w:rPr>
                <w:rFonts w:cs="Arial" w:cstheme="minorAscii"/>
              </w:rPr>
              <w:t>Dylan Anderson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C1744B" w14:paraId="2727D4AE" w14:textId="77777777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45137A3F" w:rsidRDefault="00C1744B" w14:paraId="3E16E044" w14:textId="1B2EAEFA">
            <w:pPr>
              <w:spacing w:before="60" w:after="60" w:line="276" w:lineRule="auto"/>
              <w:rPr>
                <w:rFonts w:cs="Arial" w:cstheme="minorAscii"/>
              </w:rPr>
            </w:pPr>
            <w:r w:rsidRPr="59C34EC0" w:rsidR="3777272F">
              <w:rPr>
                <w:rFonts w:cs="Arial" w:cstheme="minorAscii"/>
              </w:rPr>
              <w:t>Connor Ferguson</w:t>
            </w:r>
          </w:p>
        </w:tc>
      </w:tr>
      <w:tr w:rsidRPr="000547C0" w:rsidR="00212D56" w:rsidTr="59C34EC0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45137A3F" w:rsidRDefault="00212D56" w14:paraId="240AE26A" w14:textId="5CFE1FB1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17DEFE2E">
              <w:rPr>
                <w:rFonts w:cs="Arial" w:cstheme="minorAscii"/>
              </w:rPr>
              <w:t>Connor Ferguson, Kade Shuker</w:t>
            </w:r>
          </w:p>
        </w:tc>
      </w:tr>
      <w:tr w:rsidRPr="000547C0" w:rsidR="00212D56" w:rsidTr="59C34EC0" w14:paraId="68376BDD" w14:textId="77777777">
        <w:trPr>
          <w:trHeight w:val="49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45137A3F" w:rsidRDefault="00212D56" w14:paraId="7A63F83E" w14:textId="057BFF38">
            <w:pPr>
              <w:spacing w:before="60" w:after="60" w:line="276" w:lineRule="auto"/>
              <w:rPr>
                <w:rFonts w:cs="Arial" w:cstheme="minorAscii"/>
              </w:rPr>
            </w:pPr>
            <w:r w:rsidRPr="45137A3F" w:rsidR="084F7E0A">
              <w:rPr>
                <w:rFonts w:cs="Arial" w:cstheme="minorAscii"/>
              </w:rPr>
              <w:t>N/A</w:t>
            </w:r>
          </w:p>
        </w:tc>
      </w:tr>
      <w:tr w:rsidRPr="000547C0" w:rsidR="00212D56" w:rsidTr="59C34EC0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1C4533" w14:paraId="5662514B" w14:textId="010116C2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Pr="000547C0" w:rsidR="000547C0" w:rsidTr="59C34EC0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0547C0" w:rsidP="1EE65D2D" w:rsidRDefault="000547C0" w14:paraId="5AEA310C" w14:textId="31C0325F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59C34EC0" w:rsidR="7F20A3E1">
              <w:rPr>
                <w:rFonts w:cs="Arial" w:cstheme="minorAscii"/>
              </w:rPr>
              <w:t>Plan Iteration 3</w:t>
            </w:r>
          </w:p>
          <w:p w:rsidRPr="000547C0" w:rsidR="000547C0" w:rsidP="1EE65D2D" w:rsidRDefault="000547C0" w14:paraId="54BCA986" w14:textId="0FBD7168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59C34EC0" w:rsidR="5A112136">
              <w:rPr>
                <w:rFonts w:cs="Arial" w:cstheme="minorAscii"/>
              </w:rPr>
              <w:t>Workload</w:t>
            </w:r>
          </w:p>
          <w:p w:rsidRPr="000547C0" w:rsidR="000547C0" w:rsidP="1EE65D2D" w:rsidRDefault="000547C0" w14:paraId="2EDE499F" w14:textId="45938CF0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59C34EC0" w:rsidR="481A0D9B">
              <w:rPr>
                <w:rFonts w:cs="Arial" w:cstheme="minorAscii"/>
              </w:rPr>
              <w:t>Finalize Project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59C34EC0" w14:paraId="5256CEC7" w14:textId="77777777">
        <w:tc>
          <w:tcPr>
            <w:tcW w:w="1620" w:type="dxa"/>
            <w:tcMar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  <w:tcMar/>
          </w:tcPr>
          <w:p w:rsidRPr="000547C0" w:rsidR="002B2D13" w:rsidP="1EE65D2D" w:rsidRDefault="00C1744B" w14:paraId="5CBAE6E5" w14:textId="34202F89">
            <w:pPr>
              <w:rPr>
                <w:rFonts w:cs="Arial" w:cstheme="minorAscii"/>
              </w:rPr>
            </w:pPr>
            <w:r w:rsidRPr="59C34EC0" w:rsidR="436EC0DD">
              <w:rPr>
                <w:rFonts w:cs="Arial" w:cstheme="minorAscii"/>
              </w:rPr>
              <w:t xml:space="preserve">Plan Iteration </w:t>
            </w:r>
            <w:r w:rsidRPr="59C34EC0" w:rsidR="3CF79FBB">
              <w:rPr>
                <w:rFonts w:cs="Arial" w:cstheme="minorAscii"/>
              </w:rPr>
              <w:t>3</w:t>
            </w:r>
          </w:p>
        </w:tc>
        <w:tc>
          <w:tcPr>
            <w:tcW w:w="1324" w:type="dxa"/>
            <w:tcMar/>
          </w:tcPr>
          <w:p w:rsidRPr="000547C0" w:rsidR="002B2D13" w:rsidRDefault="00C1744B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2B2D13" w:rsidP="45137A3F" w:rsidRDefault="00C1744B" w14:paraId="5FDA3CAE" w14:textId="60BEFBC2">
            <w:pPr>
              <w:rPr>
                <w:rFonts w:cs="Arial" w:cstheme="minorAscii"/>
              </w:rPr>
            </w:pPr>
            <w:r w:rsidRPr="1EE65D2D" w:rsidR="30ABCD13">
              <w:rPr>
                <w:rFonts w:cs="Arial" w:cstheme="minorAscii"/>
              </w:rPr>
              <w:t>Kade</w:t>
            </w:r>
          </w:p>
        </w:tc>
      </w:tr>
    </w:tbl>
    <w:p w:rsidRPr="000547C0" w:rsidR="002B2D13" w:rsidP="1EE65D2D" w:rsidRDefault="006344A8" w14:paraId="386F509E" w14:textId="0E399A51">
      <w:pPr>
        <w:pStyle w:val="Heading4"/>
        <w:rPr>
          <w:rFonts w:cs="Arial" w:cstheme="minorAscii"/>
        </w:rPr>
      </w:pPr>
      <w:sdt>
        <w:sdtPr>
          <w:id w:val="-391195506"/>
          <w15:appearance w15:val="hidden"/>
          <w:temporary/>
          <w:showingPlcHdr/>
          <w:placeholder>
            <w:docPart w:val="6DEE384615294A479D4F2F927CDBAD2C"/>
          </w:placeholder>
          <w:rPr>
            <w:rFonts w:cs="Arial" w:cstheme="minorAscii"/>
          </w:rPr>
        </w:sdtPr>
        <w:sdtContent>
          <w:r w:rsidRPr="59C34EC0" w:rsidR="74AC5407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  <w:r w:rsidRPr="59C34EC0" w:rsidR="5E184E28">
        <w:rPr>
          <w:rFonts w:cs="Arial" w:cstheme="minorAscii"/>
          <w:b w:val="0"/>
          <w:bCs w:val="0"/>
        </w:rPr>
        <w:t xml:space="preserve"> </w:t>
      </w:r>
    </w:p>
    <w:p w:rsidRPr="000547C0" w:rsidR="002B2D13" w:rsidP="59C34EC0" w:rsidRDefault="006344A8" w14:paraId="7A347681" w14:textId="5F7F46DE">
      <w:pPr>
        <w:pStyle w:val="Heading4"/>
        <w:keepNext w:val="1"/>
        <w:spacing w:before="200" w:after="1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34EC0" w:rsidR="15F388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plan for iteration 3 by discussing everyone's roles and responsibilities</w:t>
      </w:r>
    </w:p>
    <w:p w:rsidRPr="000547C0" w:rsidR="002B2D13" w:rsidP="1EE65D2D" w:rsidRDefault="006344A8" w14:paraId="40016560" w14:textId="77F72E0F">
      <w:pPr>
        <w:pStyle w:val="Heading4"/>
        <w:rPr>
          <w:rFonts w:cs="Arial" w:cstheme="minorAscii"/>
          <w:b w:val="0"/>
          <w:bCs w:val="0"/>
        </w:rPr>
      </w:pPr>
    </w:p>
    <w:p w:rsidR="74AC5407" w:rsidP="1EE65D2D" w:rsidRDefault="74AC5407" w14:paraId="1CBDEDC4" w14:textId="442D8D1D">
      <w:pPr>
        <w:pStyle w:val="Heading4"/>
        <w:rPr>
          <w:rFonts w:cs="Arial" w:cstheme="minorAscii"/>
          <w:b w:val="0"/>
          <w:bCs w:val="0"/>
        </w:rPr>
      </w:pPr>
      <w:sdt>
        <w:sdtPr>
          <w:id w:val="1574465788"/>
          <w15:appearance w15:val="hidden"/>
          <w:temporary/>
          <w:showingPlcHdr/>
          <w:placeholder>
            <w:docPart w:val="F1DBFE99356942478715A65A223FCF69"/>
          </w:placeholder>
          <w:rPr>
            <w:rFonts w:cs="Arial" w:cstheme="minorAscii"/>
          </w:rPr>
        </w:sdtPr>
        <w:sdtContent>
          <w:r w:rsidRPr="1EE65D2D" w:rsidR="74AC5407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7E913D43" w:rsidP="1EE65D2D" w:rsidRDefault="7E913D43" w14:paraId="79B0CEB7" w14:textId="447C6022">
      <w:pPr>
        <w:pStyle w:val="Heading4"/>
        <w:rPr>
          <w:rFonts w:cs="Arial" w:cstheme="minorAscii"/>
          <w:b w:val="0"/>
          <w:bCs w:val="0"/>
        </w:rPr>
      </w:pPr>
      <w:r w:rsidRPr="59C34EC0" w:rsidR="7E913D43">
        <w:rPr>
          <w:rFonts w:cs="Arial" w:cstheme="minorAscii"/>
        </w:rPr>
        <w:t xml:space="preserve"> </w:t>
      </w:r>
      <w:r w:rsidRPr="59C34EC0" w:rsidR="690D0C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reached a on the overall approach to the second iteration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59C34EC0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bookmarkStart w:name="MinuteDiscussion" w:id="2"/>
          <w:bookmarkStart w:name="MinuteActionItems" w:id="3"/>
          <w:bookmarkEnd w:id="2"/>
          <w:bookmarkEnd w:id="3"/>
          <w:p w:rsidRPr="000547C0" w:rsidR="002B2D13" w:rsidP="00D60069" w:rsidRDefault="00C1744B" w14:paraId="5F389CE8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00D60069" w:rsidRDefault="00C1744B" w14:paraId="19E8574F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C1744B" w14:paraId="016A422D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59C34EC0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1EE65D2D" w:rsidRDefault="00C1744B" w14:paraId="21A309E5" w14:textId="4FA21EE7">
            <w:pPr>
              <w:pStyle w:val="ListBullet"/>
              <w:spacing w:after="80"/>
              <w:rPr>
                <w:rFonts w:cs="Arial" w:cstheme="minorAscii"/>
              </w:rPr>
            </w:pPr>
            <w:r w:rsidRPr="59C34EC0" w:rsidR="1243274F">
              <w:rPr>
                <w:rFonts w:cs="Arial" w:cstheme="minorAscii"/>
              </w:rPr>
              <w:t xml:space="preserve">Set </w:t>
            </w:r>
            <w:r w:rsidRPr="59C34EC0" w:rsidR="1243274F">
              <w:rPr>
                <w:rFonts w:cs="Arial" w:cstheme="minorAscii"/>
              </w:rPr>
              <w:t>schedule</w:t>
            </w:r>
            <w:r w:rsidRPr="59C34EC0" w:rsidR="1243274F">
              <w:rPr>
                <w:rFonts w:cs="Arial" w:cstheme="minorAscii"/>
              </w:rPr>
              <w:t xml:space="preserve"> for 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59C34EC0" w:rsidRDefault="00C1744B" w14:paraId="745F69F8" w14:textId="5AFE8DCB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59C34EC0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Connor + Kade</w:t>
            </w:r>
          </w:p>
          <w:p w:rsidRPr="000547C0" w:rsidR="002B2D13" w:rsidP="59C34EC0" w:rsidRDefault="00C1744B" w14:paraId="06BF676B" w14:textId="0D723A3B">
            <w:pPr>
              <w:pStyle w:val="Normal"/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1EE65D2D" w:rsidRDefault="00C1744B" w14:paraId="77EF2373" w14:textId="20EABE21">
            <w:pPr>
              <w:spacing w:after="80"/>
              <w:rPr>
                <w:rFonts w:cs="Arial" w:cstheme="minorAscii"/>
              </w:rPr>
            </w:pPr>
          </w:p>
        </w:tc>
      </w:tr>
      <w:tr w:rsidRPr="000547C0" w:rsidR="002B2D13" w:rsidTr="59C34EC0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1EE65D2D" w:rsidRDefault="00C1744B" w14:paraId="42C0A497" w14:textId="0991495E">
            <w:pPr>
              <w:pStyle w:val="ListBullet"/>
              <w:spacing w:after="80"/>
              <w:rPr>
                <w:rFonts w:cs="Arial" w:cstheme="minorAscii"/>
              </w:rPr>
            </w:pPr>
            <w:r w:rsidRPr="59C34EC0" w:rsidR="1243274F">
              <w:rPr>
                <w:rFonts w:cs="Arial" w:cstheme="minorAscii"/>
              </w:rPr>
              <w:t>Plan group meetings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59C34EC0" w:rsidRDefault="00C1744B" w14:paraId="7376FD88" w14:textId="68B66189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59C34EC0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Connor + Kade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59C34EC0" w:rsidRDefault="00C1744B" w14:paraId="36E951F4" w14:textId="376D095F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</w:p>
        </w:tc>
      </w:tr>
      <w:tr w:rsidRPr="000547C0" w:rsidR="002B2D13" w:rsidTr="59C34EC0" w14:paraId="15EF0B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59C34EC0" w:rsidRDefault="00C1744B" w14:paraId="089FBA46" w14:textId="124EBB48">
            <w:pPr>
              <w:pStyle w:val="ListBullet"/>
              <w:spacing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59C34EC0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Decide who completes what tasks</w:t>
            </w:r>
          </w:p>
          <w:p w:rsidRPr="000547C0" w:rsidR="002B2D13" w:rsidP="59C34EC0" w:rsidRDefault="00C1744B" w14:paraId="1C70B684" w14:textId="4687B95D">
            <w:pPr>
              <w:pStyle w:val="ListBullet"/>
              <w:numPr>
                <w:numId w:val="0"/>
              </w:numPr>
              <w:spacing w:after="80"/>
              <w:ind w:left="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2B2D13" w:rsidP="59C34EC0" w:rsidRDefault="00C1744B" w14:paraId="0D56F2D1" w14:textId="33EFA7FE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  <w:r w:rsidRPr="59C34EC0" w:rsidR="124327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Dylan + Connor + Kade</w:t>
            </w:r>
          </w:p>
          <w:p w:rsidRPr="000547C0" w:rsidR="002B2D13" w:rsidP="59C34EC0" w:rsidRDefault="00C1744B" w14:paraId="2B16AE69" w14:textId="40DA3063">
            <w:pPr>
              <w:pStyle w:val="Normal"/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1EE65D2D" w:rsidRDefault="00C1744B" w14:paraId="202DBE6C" w14:textId="2487ACC7">
            <w:pPr>
              <w:spacing w:after="80"/>
              <w:rPr>
                <w:rFonts w:cs="Arial" w:cstheme="minorAsci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59C34EC0" w14:paraId="4A48D7E6" w14:textId="77777777">
        <w:tc>
          <w:tcPr>
            <w:tcW w:w="1620" w:type="dxa"/>
            <w:tcMar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  <w:tcMar/>
          </w:tcPr>
          <w:p w:rsidRPr="000547C0" w:rsidR="00D62E01" w:rsidP="1EE65D2D" w:rsidRDefault="00C1744B" w14:paraId="5A2E62D2" w14:textId="2319D456">
            <w:pPr>
              <w:rPr>
                <w:rFonts w:cs="Arial" w:cstheme="minorAscii"/>
              </w:rPr>
            </w:pPr>
            <w:r w:rsidRPr="59C34EC0" w:rsidR="10CBFE83">
              <w:rPr>
                <w:rFonts w:cs="Arial" w:cstheme="minorAscii"/>
              </w:rPr>
              <w:t>Workload</w:t>
            </w:r>
          </w:p>
        </w:tc>
        <w:tc>
          <w:tcPr>
            <w:tcW w:w="1324" w:type="dxa"/>
            <w:tcMar/>
          </w:tcPr>
          <w:p w:rsidRPr="000547C0" w:rsidR="00D62E01" w:rsidP="006344A8" w:rsidRDefault="00C1744B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1EE65D2D" w:rsidRDefault="00C1744B" w14:paraId="3A898F3D" w14:textId="71AA5837">
            <w:pPr>
              <w:rPr>
                <w:rFonts w:cs="Arial" w:cstheme="minorAscii"/>
              </w:rPr>
            </w:pPr>
            <w:r w:rsidRPr="1EE65D2D" w:rsidR="2DADF7AC">
              <w:rPr>
                <w:rFonts w:cs="Arial" w:cstheme="minorAscii"/>
              </w:rPr>
              <w:t>Dylan</w:t>
            </w:r>
          </w:p>
        </w:tc>
      </w:tr>
    </w:tbl>
    <w:p w:rsidRPr="000547C0" w:rsidR="00D62E01" w:rsidP="1EE65D2D" w:rsidRDefault="00C1744B" w14:paraId="678F69FE" w14:textId="6F6A0C27">
      <w:pPr>
        <w:pStyle w:val="Heading4"/>
        <w:rPr>
          <w:rFonts w:cs="Arial" w:cstheme="minorAscii"/>
        </w:rPr>
      </w:pPr>
      <w:sdt>
        <w:sdtPr>
          <w:id w:val="1495455185"/>
          <w15:appearance w15:val="hidden"/>
          <w:temporary/>
          <w:showingPlcHdr/>
          <w:placeholder>
            <w:docPart w:val="84A5E04285964561B2A8922DF388EC64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="72F2D9F1" w:rsidP="1EE65D2D" w:rsidRDefault="72F2D9F1" w14:paraId="67F8F8E5" w14:textId="48E73B52">
      <w:pPr>
        <w:pStyle w:val="Heading4"/>
        <w:rPr>
          <w:rFonts w:cs="Arial" w:cstheme="minorAscii"/>
          <w:b w:val="0"/>
          <w:bCs w:val="0"/>
        </w:rPr>
      </w:pPr>
      <w:r w:rsidRPr="59C34EC0" w:rsidR="71146E6A">
        <w:rPr>
          <w:rFonts w:cs="Arial" w:cstheme="minorAscii"/>
          <w:b w:val="0"/>
          <w:bCs w:val="0"/>
        </w:rPr>
        <w:t xml:space="preserve">Assign </w:t>
      </w:r>
      <w:r w:rsidRPr="59C34EC0" w:rsidR="71146E6A">
        <w:rPr>
          <w:rFonts w:cs="Arial" w:cstheme="minorAscii"/>
          <w:b w:val="0"/>
          <w:bCs w:val="0"/>
        </w:rPr>
        <w:t>tasks</w:t>
      </w:r>
      <w:r w:rsidRPr="59C34EC0" w:rsidR="71146E6A">
        <w:rPr>
          <w:rFonts w:cs="Arial" w:cstheme="minorAscii"/>
          <w:b w:val="0"/>
          <w:bCs w:val="0"/>
        </w:rPr>
        <w:t xml:space="preserve"> </w:t>
      </w:r>
      <w:r w:rsidRPr="59C34EC0" w:rsidR="71146E6A">
        <w:rPr>
          <w:rFonts w:cs="Arial" w:cstheme="minorAscii"/>
          <w:b w:val="0"/>
          <w:bCs w:val="0"/>
        </w:rPr>
        <w:t>to team member</w:t>
      </w:r>
    </w:p>
    <w:p w:rsidRPr="000547C0" w:rsidR="00D62E01" w:rsidP="00D62E01" w:rsidRDefault="00C1744B" w14:paraId="1804FCAD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1EE65D2D" w:rsidRDefault="00D62E01" w14:paraId="125E3B16" w14:textId="3B44CBDD">
      <w:pPr>
        <w:rPr>
          <w:rFonts w:cs="Arial" w:cstheme="minorAscii"/>
        </w:rPr>
      </w:pPr>
      <w:r w:rsidRPr="59C34EC0" w:rsidR="497D0380">
        <w:rPr>
          <w:rFonts w:cs="Arial" w:cstheme="minorAscii"/>
        </w:rPr>
        <w:t>All team members agree on who needs to do the tasks by the deadline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59C34EC0" w14:paraId="18B19F2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C1744B" w14:paraId="440D8459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C1744B" w14:paraId="559B1D80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C1744B" w14:paraId="3AC7A92B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59C34EC0" w14:paraId="2608428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EE65D2D" w:rsidRDefault="00C1744B" w14:paraId="188D20F7" w14:textId="0030B045">
            <w:pPr>
              <w:pStyle w:val="ListBullet"/>
              <w:spacing w:after="80"/>
              <w:rPr>
                <w:rFonts w:cs="Arial" w:cstheme="minorAscii"/>
              </w:rPr>
            </w:pPr>
            <w:r w:rsidRPr="59C34EC0" w:rsidR="2E068550">
              <w:rPr>
                <w:rFonts w:cs="Arial" w:cstheme="minorAscii"/>
              </w:rPr>
              <w:t>Risk Register</w:t>
            </w:r>
          </w:p>
          <w:p w:rsidRPr="000547C0" w:rsidR="00D60069" w:rsidP="59C34EC0" w:rsidRDefault="00C1744B" w14:paraId="3F87D0CB" w14:textId="2C4FA868">
            <w:pPr>
              <w:pStyle w:val="ListBullet"/>
              <w:numPr>
                <w:numId w:val="0"/>
              </w:numPr>
              <w:spacing w:after="80"/>
              <w:rPr>
                <w:rFonts w:cs="Arial" w:cstheme="minorAscii"/>
              </w:rPr>
            </w:pPr>
          </w:p>
          <w:p w:rsidRPr="000547C0" w:rsidR="00D60069" w:rsidP="1EE65D2D" w:rsidRDefault="00C1744B" w14:paraId="71336E69" w14:textId="16056FBA">
            <w:pPr>
              <w:pStyle w:val="ListBullet"/>
              <w:spacing w:after="80"/>
              <w:rPr>
                <w:rFonts w:cs="Arial" w:cstheme="minorAscii"/>
              </w:rPr>
            </w:pPr>
            <w:r w:rsidRPr="59C34EC0" w:rsidR="285FC26C">
              <w:rPr>
                <w:rFonts w:cs="Arial" w:cstheme="minorAscii"/>
              </w:rPr>
              <w:t xml:space="preserve">Make GitHub Wiki                                          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59C34EC0" w:rsidRDefault="00C1744B" w14:paraId="11E09512" w14:textId="0E071720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59C34EC0" w:rsidR="2E068550">
              <w:rPr>
                <w:rFonts w:cs="Arial" w:cstheme="minorAscii"/>
              </w:rPr>
              <w:t>Dylan + Kade</w:t>
            </w:r>
          </w:p>
          <w:p w:rsidRPr="000547C0" w:rsidR="00D60069" w:rsidP="59C34EC0" w:rsidRDefault="00C1744B" w14:paraId="7CE17AA6" w14:textId="4A868D4B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59C34EC0" w:rsidR="47584E1C">
              <w:rPr>
                <w:rFonts w:cs="Arial" w:cstheme="minorAscii"/>
              </w:rPr>
              <w:t>Connor</w:t>
            </w:r>
          </w:p>
          <w:p w:rsidRPr="000547C0" w:rsidR="00D60069" w:rsidP="59C34EC0" w:rsidRDefault="00C1744B" w14:paraId="5D1FAAC7" w14:textId="3225AE69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59C34EC0" w:rsidRDefault="00C1744B" w14:paraId="536316B3" w14:textId="523CC6A2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59C34EC0" w:rsidR="2E068550">
              <w:rPr>
                <w:rFonts w:cs="Arial" w:cstheme="minorAscii"/>
              </w:rPr>
              <w:t>26</w:t>
            </w:r>
            <w:r w:rsidRPr="59C34EC0" w:rsidR="2E068550">
              <w:rPr>
                <w:rFonts w:cs="Arial" w:cstheme="minorAscii"/>
                <w:vertAlign w:val="superscript"/>
              </w:rPr>
              <w:t>th</w:t>
            </w:r>
            <w:r w:rsidRPr="59C34EC0" w:rsidR="2E068550">
              <w:rPr>
                <w:rFonts w:cs="Arial" w:cstheme="minorAscii"/>
              </w:rPr>
              <w:t xml:space="preserve"> May</w:t>
            </w:r>
          </w:p>
          <w:p w:rsidRPr="000547C0" w:rsidR="00D60069" w:rsidP="59C34EC0" w:rsidRDefault="00C1744B" w14:paraId="2271B568" w14:textId="47D294A0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59C34EC0" w:rsidR="2CC0EB25">
              <w:rPr>
                <w:rFonts w:cs="Arial" w:cstheme="minorAscii"/>
              </w:rPr>
              <w:t>26</w:t>
            </w:r>
            <w:r w:rsidRPr="59C34EC0" w:rsidR="2CC0EB25">
              <w:rPr>
                <w:rFonts w:cs="Arial" w:cstheme="minorAscii"/>
                <w:vertAlign w:val="superscript"/>
              </w:rPr>
              <w:t>th</w:t>
            </w:r>
            <w:r w:rsidRPr="59C34EC0" w:rsidR="2CC0EB25">
              <w:rPr>
                <w:rFonts w:cs="Arial" w:cstheme="minorAscii"/>
              </w:rPr>
              <w:t xml:space="preserve"> May</w:t>
            </w:r>
          </w:p>
          <w:p w:rsidRPr="000547C0" w:rsidR="00D60069" w:rsidP="59C34EC0" w:rsidRDefault="00C1744B" w14:paraId="22E77F38" w14:textId="507263B4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</w:p>
        </w:tc>
      </w:tr>
      <w:tr w:rsidRPr="000547C0" w:rsidR="00D60069" w:rsidTr="59C34EC0" w14:paraId="1AAD79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EE65D2D" w:rsidRDefault="00C1744B" w14:paraId="25ED6EA4" w14:textId="78DCF3B4">
            <w:pPr>
              <w:pStyle w:val="ListBullet"/>
              <w:spacing w:after="80"/>
              <w:rPr>
                <w:rFonts w:cs="Arial" w:cstheme="minorAscii"/>
              </w:rPr>
            </w:pPr>
            <w:r w:rsidRPr="59C34EC0" w:rsidR="2E068550">
              <w:rPr>
                <w:rFonts w:cs="Arial" w:cstheme="minorAscii"/>
              </w:rPr>
              <w:t>User Acceptance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1EE65D2D" w:rsidRDefault="00C1744B" w14:paraId="20BA607F" w14:textId="197EEBDB">
            <w:pPr>
              <w:spacing w:after="80"/>
              <w:rPr>
                <w:rFonts w:cs="Arial" w:cstheme="minorAscii"/>
              </w:rPr>
            </w:pPr>
            <w:r w:rsidRPr="59C34EC0" w:rsidR="2E068550">
              <w:rPr>
                <w:rFonts w:cs="Arial" w:cstheme="minorAscii"/>
              </w:rPr>
              <w:t>Dylan + Kade + Connor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2E068550" w:rsidP="59C34EC0" w:rsidRDefault="2E068550" w14:paraId="63FF58DB" w14:textId="188C74B8">
            <w:pPr>
              <w:spacing w:after="80"/>
              <w:rPr>
                <w:rFonts w:cs="Arial" w:cstheme="minorAscii"/>
              </w:rPr>
            </w:pPr>
            <w:r w:rsidRPr="59C34EC0" w:rsidR="2E068550">
              <w:rPr>
                <w:rFonts w:cs="Arial" w:cstheme="minorAscii"/>
              </w:rPr>
              <w:t>30</w:t>
            </w:r>
            <w:r w:rsidRPr="59C34EC0" w:rsidR="2E068550">
              <w:rPr>
                <w:rFonts w:cs="Arial" w:cstheme="minorAscii"/>
                <w:vertAlign w:val="superscript"/>
              </w:rPr>
              <w:t>th</w:t>
            </w:r>
            <w:r w:rsidRPr="59C34EC0" w:rsidR="2E068550">
              <w:rPr>
                <w:rFonts w:cs="Arial" w:cstheme="minorAscii"/>
              </w:rPr>
              <w:t xml:space="preserve"> May</w:t>
            </w:r>
          </w:p>
          <w:p w:rsidRPr="000547C0" w:rsidR="00D60069" w:rsidP="1EE65D2D" w:rsidRDefault="00C1744B" w14:paraId="2914B697" w14:textId="14AFF7A1">
            <w:pPr>
              <w:pStyle w:val="Normal"/>
              <w:spacing w:after="80"/>
              <w:rPr>
                <w:rFonts w:cs="Arial" w:cstheme="minorAsci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59C34EC0" w14:paraId="437F9CA5" w14:textId="77777777">
        <w:tc>
          <w:tcPr>
            <w:tcW w:w="1620" w:type="dxa"/>
            <w:tcMar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  <w:tcMar/>
          </w:tcPr>
          <w:p w:rsidRPr="000547C0" w:rsidR="00D62E01" w:rsidP="59C34EC0" w:rsidRDefault="00C1744B" w14:paraId="0477FAA5" w14:textId="5B606E39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cs="Arial" w:cstheme="minorAscii"/>
              </w:rPr>
            </w:pPr>
            <w:r w:rsidRPr="59C34EC0" w:rsidR="1D89F2F7">
              <w:rPr>
                <w:rFonts w:cs="Arial" w:cstheme="minorAscii"/>
              </w:rPr>
              <w:t>Finalize Project</w:t>
            </w:r>
          </w:p>
        </w:tc>
        <w:tc>
          <w:tcPr>
            <w:tcW w:w="1324" w:type="dxa"/>
            <w:tcMar/>
          </w:tcPr>
          <w:p w:rsidRPr="000547C0" w:rsidR="00D62E01" w:rsidP="006344A8" w:rsidRDefault="00C1744B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1EE65D2D" w:rsidRDefault="00C1744B" w14:paraId="245A9E82" w14:textId="0E462393">
            <w:pPr>
              <w:rPr>
                <w:rFonts w:cs="Arial" w:cstheme="minorAscii"/>
              </w:rPr>
            </w:pPr>
            <w:r w:rsidRPr="1EE65D2D" w:rsidR="0C355C95">
              <w:rPr>
                <w:rFonts w:cs="Arial" w:cstheme="minorAscii"/>
              </w:rPr>
              <w:t>Connor</w:t>
            </w:r>
          </w:p>
        </w:tc>
      </w:tr>
    </w:tbl>
    <w:p w:rsidRPr="000547C0" w:rsidR="00D62E01" w:rsidP="00D62E01" w:rsidRDefault="00C1744B" w14:paraId="11A9415B" w14:textId="77777777">
      <w:pPr>
        <w:pStyle w:val="Heading4"/>
        <w:rPr>
          <w:rFonts w:cstheme="minorHAnsi"/>
        </w:rPr>
      </w:pPr>
      <w:sdt>
        <w:sdtPr>
          <w:id w:val="-98801915"/>
          <w15:appearance w15:val="hidden"/>
          <w:temporary/>
          <w:showingPlcHdr/>
          <w:placeholder>
            <w:docPart w:val="88E2139510F74C30AACECAF3F25D4FF8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Pr="000547C0" w:rsidR="00D62E01" w:rsidP="59C34EC0" w:rsidRDefault="00D62E01" w14:paraId="253D0A9D" w14:textId="1018431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Pr="000547C0" w:rsidR="00D62E01" w:rsidP="00D62E01" w:rsidRDefault="00C1744B" w14:paraId="31CCF89C" w14:textId="77777777">
      <w:pPr>
        <w:pStyle w:val="Heading4"/>
        <w:rPr>
          <w:rFonts w:cstheme="minorHAnsi"/>
        </w:rPr>
      </w:pPr>
      <w:sdt>
        <w:sdtPr>
          <w:id w:val="-1388485399"/>
          <w15:appearance w15:val="hidden"/>
          <w:temporary/>
          <w:showingPlcHdr/>
          <w:placeholder>
            <w:docPart w:val="141A0C9745484EBEA960F75D7B55760F"/>
          </w:placeholder>
          <w:rPr>
            <w:rFonts w:cs="Arial" w:cstheme="minorAscii"/>
          </w:rPr>
        </w:sdtPr>
        <w:sdtContent>
          <w:r w:rsidRPr="1EE65D2D" w:rsidR="208FD779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Pr="000547C0" w:rsidR="00D62E01" w:rsidP="59C34EC0" w:rsidRDefault="00D62E01" w14:paraId="1F6A4EC4" w14:textId="17BC3389">
      <w:pPr>
        <w:spacing w:before="8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59C34EC0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C1744B" w14:paraId="4C5C83BA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C1744B" w14:paraId="14365E33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C1744B" w14:paraId="04C88606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59C34EC0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59C34EC0" w:rsidRDefault="00C1744B" w14:paraId="3B737AF6" w14:textId="6CB64175">
            <w:pPr>
              <w:pStyle w:val="ListBullet"/>
              <w:spacing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59C34EC0" w:rsidRDefault="00C1744B" w14:paraId="5840FF51" w14:textId="1813B981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EE65D2D" w:rsidRDefault="00C1744B" w14:paraId="508F98FF" w14:textId="130596AF">
            <w:pPr>
              <w:spacing w:after="80"/>
              <w:rPr>
                <w:rFonts w:cs="Arial" w:cstheme="minorAscii"/>
              </w:rPr>
            </w:pPr>
          </w:p>
        </w:tc>
      </w:tr>
      <w:tr w:rsidRPr="000547C0" w:rsidR="00D60069" w:rsidTr="59C34EC0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59C34EC0" w:rsidRDefault="00C1744B" w14:paraId="3DF976DF" w14:textId="37B529B2">
            <w:pPr>
              <w:pStyle w:val="ListBullet"/>
              <w:spacing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59C34EC0" w:rsidRDefault="00C1744B" w14:paraId="26521943" w14:textId="2436E02D">
            <w:pPr>
              <w:spacing w:before="80" w:after="8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EE65D2D" w:rsidRDefault="00C1744B" w14:paraId="369FE76C" w14:textId="4151DB0C">
            <w:pPr>
              <w:spacing w:after="80"/>
              <w:rPr>
                <w:rFonts w:cs="Arial" w:cstheme="minorAscii"/>
              </w:rPr>
            </w:pPr>
          </w:p>
        </w:tc>
      </w:tr>
      <w:tr w:rsidRPr="000547C0" w:rsidR="00D60069" w:rsidTr="59C34EC0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59C34EC0" w:rsidRDefault="00C1744B" w14:paraId="0C881FE8" w14:textId="7F324670">
            <w:pPr>
              <w:pStyle w:val="ListBullet"/>
              <w:numPr>
                <w:numId w:val="0"/>
              </w:numPr>
              <w:bidi w:val="0"/>
              <w:spacing w:before="80" w:beforeAutospacing="off" w:after="8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1EE65D2D" w:rsidRDefault="00C1744B" w14:paraId="5D3CC971" w14:textId="2F3C0383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1EE65D2D" w:rsidRDefault="00C1744B" w14:paraId="0008DCCE" w14:textId="7C9F2B7B">
            <w:pPr>
              <w:spacing w:after="80"/>
              <w:rPr>
                <w:rFonts w:cs="Arial" w:cstheme="minorAscii"/>
              </w:rPr>
            </w:pPr>
          </w:p>
        </w:tc>
      </w:tr>
    </w:tbl>
    <w:p w:rsidRPr="000547C0" w:rsidR="002B2D13" w:rsidP="00E25782" w:rsidRDefault="00C1744B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P="1EE65D2D" w:rsidRDefault="006344A8" w14:paraId="07676790" w14:textId="20F452EC">
      <w:pPr>
        <w:pStyle w:val="Heading4"/>
        <w:rPr>
          <w:rFonts w:cs="Arial" w:cstheme="minorAscii"/>
        </w:rPr>
      </w:pPr>
      <w:sdt>
        <w:sdtPr>
          <w:id w:val="-671956156"/>
          <w15:appearance w15:val="hidden"/>
          <w:temporary/>
          <w:showingPlcHdr/>
          <w:placeholder>
            <w:docPart w:val="4DF79F2F774047ACA1C2A529D9247CCE"/>
          </w:placeholder>
          <w:rPr>
            <w:rFonts w:cs="Arial" w:cstheme="minorAscii"/>
          </w:rPr>
        </w:sdtPr>
        <w:sdtContent>
          <w:r w:rsidRPr="1EE65D2D" w:rsidR="74AC5407">
            <w:rPr>
              <w:rFonts w:cs="Arial" w:cstheme="minorAscii"/>
            </w:rPr>
            <w:t>Resources:</w:t>
          </w:r>
        </w:sdtContent>
        <w:sdtEndPr>
          <w:rPr>
            <w:rFonts w:cs="Arial" w:cstheme="minorAscii"/>
          </w:rPr>
        </w:sdtEndPr>
      </w:sdt>
    </w:p>
    <w:p w:rsidRPr="000547C0" w:rsidR="00212D56" w:rsidP="00212D56" w:rsidRDefault="00212D56" w14:paraId="3CD0098F" w14:textId="61EBDF0E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:rsidRPr="000547C0" w:rsidR="00212D56" w:rsidP="1EE65D2D" w:rsidRDefault="00212D56" w14:paraId="140B9928" w14:textId="63285DBA">
      <w:pPr>
        <w:rPr>
          <w:rFonts w:cs="Arial" w:cstheme="minorAscii"/>
        </w:rPr>
      </w:pPr>
      <w:r w:rsidRPr="1EE65D2D" w:rsidR="1206164B">
        <w:rPr>
          <w:rFonts w:cs="Arial" w:cstheme="minorAscii"/>
        </w:rPr>
        <w:t>22 May 2023</w:t>
      </w:r>
    </w:p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000547C0" w:rsidRDefault="000547C0" w14:paraId="0A3F6814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P="000547C0" w:rsidRDefault="000547C0" w14:paraId="3D88889B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RDefault="000547C0" w14:paraId="05DE148B" w14:textId="77777777">
      <w:pPr>
        <w:rPr>
          <w:rFonts w:cstheme="minorHAnsi"/>
        </w:rPr>
      </w:pPr>
    </w:p>
    <w:sectPr w:rsidRPr="000547C0" w:rsidR="000547C0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44B" w:rsidRDefault="00C1744B" w14:paraId="7C31EF32" w14:textId="77777777">
      <w:pPr>
        <w:spacing w:before="0" w:after="0"/>
      </w:pPr>
      <w:r>
        <w:separator/>
      </w:r>
    </w:p>
  </w:endnote>
  <w:endnote w:type="continuationSeparator" w:id="0">
    <w:p w:rsidR="00C1744B" w:rsidRDefault="00C1744B" w14:paraId="2F19073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44B" w:rsidRDefault="00C1744B" w14:paraId="3C008039" w14:textId="77777777">
      <w:pPr>
        <w:spacing w:before="0" w:after="0"/>
      </w:pPr>
      <w:r>
        <w:separator/>
      </w:r>
    </w:p>
  </w:footnote>
  <w:footnote w:type="continuationSeparator" w:id="0">
    <w:p w:rsidR="00C1744B" w:rsidRDefault="00C1744B" w14:paraId="17B536C7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9024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17f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c79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605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1">
    <w:abstractNumId w:val="8"/>
  </w:num>
  <w:num w:numId="10">
    <w:abstractNumId w:val="7"/>
  </w:num>
  <w:num w:numId="9">
    <w:abstractNumId w:val="6"/>
  </w:num>
  <w:num w:numId="8">
    <w:abstractNumId w:val="5"/>
  </w: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44D9873"/>
    <w:rsid w:val="047900B7"/>
    <w:rsid w:val="050AB2E7"/>
    <w:rsid w:val="053B0A68"/>
    <w:rsid w:val="066B7AA3"/>
    <w:rsid w:val="06E173AB"/>
    <w:rsid w:val="07FA9267"/>
    <w:rsid w:val="084F7E0A"/>
    <w:rsid w:val="0938AA3F"/>
    <w:rsid w:val="0C355C95"/>
    <w:rsid w:val="0EE9DA34"/>
    <w:rsid w:val="102B4DEC"/>
    <w:rsid w:val="1051D7A0"/>
    <w:rsid w:val="10CBFE83"/>
    <w:rsid w:val="1206164B"/>
    <w:rsid w:val="12217AF6"/>
    <w:rsid w:val="123C7EAF"/>
    <w:rsid w:val="1243274F"/>
    <w:rsid w:val="133D20BE"/>
    <w:rsid w:val="13A3AA86"/>
    <w:rsid w:val="15303D63"/>
    <w:rsid w:val="15591BB8"/>
    <w:rsid w:val="15F38816"/>
    <w:rsid w:val="16C49498"/>
    <w:rsid w:val="16DACF18"/>
    <w:rsid w:val="17DEFE2E"/>
    <w:rsid w:val="199104B5"/>
    <w:rsid w:val="1AFF39EB"/>
    <w:rsid w:val="1B838DA6"/>
    <w:rsid w:val="1BC30830"/>
    <w:rsid w:val="1C473A52"/>
    <w:rsid w:val="1D4A8CCC"/>
    <w:rsid w:val="1D89F2F7"/>
    <w:rsid w:val="1E5C8201"/>
    <w:rsid w:val="1EE65D2D"/>
    <w:rsid w:val="208FD779"/>
    <w:rsid w:val="23A89379"/>
    <w:rsid w:val="24875851"/>
    <w:rsid w:val="25F854FC"/>
    <w:rsid w:val="278F0112"/>
    <w:rsid w:val="285FC26C"/>
    <w:rsid w:val="28C9CA9E"/>
    <w:rsid w:val="2A6D5047"/>
    <w:rsid w:val="2B03AA6A"/>
    <w:rsid w:val="2C20D487"/>
    <w:rsid w:val="2C3BCB5E"/>
    <w:rsid w:val="2CB91B9C"/>
    <w:rsid w:val="2CC0EB25"/>
    <w:rsid w:val="2DADF7AC"/>
    <w:rsid w:val="2E068550"/>
    <w:rsid w:val="30ABCD13"/>
    <w:rsid w:val="3121C61B"/>
    <w:rsid w:val="315C353E"/>
    <w:rsid w:val="3172EBEE"/>
    <w:rsid w:val="330C18E8"/>
    <w:rsid w:val="33414FFC"/>
    <w:rsid w:val="33989E1E"/>
    <w:rsid w:val="3619735C"/>
    <w:rsid w:val="3682F3D1"/>
    <w:rsid w:val="3777272F"/>
    <w:rsid w:val="379A0F10"/>
    <w:rsid w:val="3CF79FBB"/>
    <w:rsid w:val="3DDDBD93"/>
    <w:rsid w:val="3FDB740A"/>
    <w:rsid w:val="401CEBB0"/>
    <w:rsid w:val="40794B11"/>
    <w:rsid w:val="4177D4E1"/>
    <w:rsid w:val="41A592EE"/>
    <w:rsid w:val="432CCD9F"/>
    <w:rsid w:val="436EC0DD"/>
    <w:rsid w:val="43C4D10F"/>
    <w:rsid w:val="44AF75A3"/>
    <w:rsid w:val="44E63CBC"/>
    <w:rsid w:val="45137A3F"/>
    <w:rsid w:val="460A530A"/>
    <w:rsid w:val="4617C05B"/>
    <w:rsid w:val="47584E1C"/>
    <w:rsid w:val="481A0D9B"/>
    <w:rsid w:val="48B85B43"/>
    <w:rsid w:val="497D0380"/>
    <w:rsid w:val="49C5DCE6"/>
    <w:rsid w:val="4A4B2972"/>
    <w:rsid w:val="4A9CDA4E"/>
    <w:rsid w:val="4AF2C416"/>
    <w:rsid w:val="4BDBB9F0"/>
    <w:rsid w:val="4D1046A5"/>
    <w:rsid w:val="4DAE4A7B"/>
    <w:rsid w:val="4F2B76A6"/>
    <w:rsid w:val="503861F6"/>
    <w:rsid w:val="510DE28F"/>
    <w:rsid w:val="53540D3C"/>
    <w:rsid w:val="55564A79"/>
    <w:rsid w:val="58277E5F"/>
    <w:rsid w:val="58780F7B"/>
    <w:rsid w:val="59A9225C"/>
    <w:rsid w:val="59C34EC0"/>
    <w:rsid w:val="5A112136"/>
    <w:rsid w:val="5B62188B"/>
    <w:rsid w:val="5B8108EA"/>
    <w:rsid w:val="5C0F7587"/>
    <w:rsid w:val="5E184E28"/>
    <w:rsid w:val="5E3258D8"/>
    <w:rsid w:val="5F016D0F"/>
    <w:rsid w:val="627EB70B"/>
    <w:rsid w:val="6297DF68"/>
    <w:rsid w:val="629857DC"/>
    <w:rsid w:val="67A7E74B"/>
    <w:rsid w:val="68EDF88F"/>
    <w:rsid w:val="690D0C79"/>
    <w:rsid w:val="696014E8"/>
    <w:rsid w:val="6C259951"/>
    <w:rsid w:val="6C2D86D7"/>
    <w:rsid w:val="6D1075AF"/>
    <w:rsid w:val="6DCE03FA"/>
    <w:rsid w:val="6DEBADE2"/>
    <w:rsid w:val="6F0E6831"/>
    <w:rsid w:val="6F306DEB"/>
    <w:rsid w:val="6F48FFC5"/>
    <w:rsid w:val="6F50B244"/>
    <w:rsid w:val="71146E6A"/>
    <w:rsid w:val="7208CA06"/>
    <w:rsid w:val="72F2D9F1"/>
    <w:rsid w:val="743898BC"/>
    <w:rsid w:val="74AC5407"/>
    <w:rsid w:val="75D225EC"/>
    <w:rsid w:val="75D4691D"/>
    <w:rsid w:val="7618A990"/>
    <w:rsid w:val="785C875F"/>
    <w:rsid w:val="7E913D43"/>
    <w:rsid w:val="7EA9D6E0"/>
    <w:rsid w:val="7F20A3E1"/>
    <w:rsid w:val="7FA58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5CD3DD750F1A4716B343B35D60F64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2393-3F13-4756-942E-5F6CCBAFD5F7}"/>
      </w:docPartPr>
      <w:docPartBody>
        <w:p w:rsidR="00515850" w:rsidRDefault="002779AB">
          <w:pPr>
            <w:pStyle w:val="5CD3DD750F1A4716B343B35D60F64826"/>
          </w:pPr>
          <w:r>
            <w:t>Enter agenda item here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Shuker Kade James</lastModifiedBy>
  <revision>5</revision>
  <dcterms:created xsi:type="dcterms:W3CDTF">2021-08-05T00:04:00.0000000Z</dcterms:created>
  <dcterms:modified xsi:type="dcterms:W3CDTF">2023-05-22T02:30:05.9360065Z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